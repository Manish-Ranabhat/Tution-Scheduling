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187BF1" w14:textId="29727651" w:rsidR="00204D14" w:rsidRDefault="00CD475E" w:rsidP="00CD475E">
      <w:r w:rsidRPr="00CD475E">
        <w:drawing>
          <wp:inline distT="0" distB="0" distL="0" distR="0" wp14:anchorId="2731BBCC" wp14:editId="47FC1E41">
            <wp:extent cx="6479540" cy="3205480"/>
            <wp:effectExtent l="0" t="0" r="0" b="0"/>
            <wp:docPr id="237954379" name="Picture 1" descr="A map of the cou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54379" name="Picture 1" descr="A map of the countr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2539" w14:textId="33FC2ACF" w:rsidR="00CD475E" w:rsidRPr="00CD475E" w:rsidRDefault="00CD475E" w:rsidP="00CD475E">
      <w:pPr>
        <w:tabs>
          <w:tab w:val="left" w:pos="3684"/>
        </w:tabs>
      </w:pPr>
      <w:r>
        <w:tab/>
      </w:r>
      <w:r w:rsidRPr="00CD475E">
        <w:drawing>
          <wp:inline distT="0" distB="0" distL="0" distR="0" wp14:anchorId="6C0305E9" wp14:editId="46B64735">
            <wp:extent cx="6479540" cy="1749425"/>
            <wp:effectExtent l="0" t="0" r="0" b="3175"/>
            <wp:docPr id="218634622" name="Picture 1" descr="A close-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34622" name="Picture 1" descr="A close-up of a 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75E" w:rsidRPr="00CD475E" w:rsidSect="00493D51">
      <w:footerReference w:type="default" r:id="rId14"/>
      <w:type w:val="continuous"/>
      <w:pgSz w:w="11906" w:h="16838"/>
      <w:pgMar w:top="1843" w:right="851" w:bottom="1418" w:left="851" w:header="454" w:footer="510" w:gutter="0"/>
      <w:cols w:space="34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845778" w14:textId="77777777" w:rsidR="00F0320F" w:rsidRDefault="00F0320F" w:rsidP="002117CB">
      <w:pPr>
        <w:spacing w:after="0" w:line="240" w:lineRule="auto"/>
      </w:pPr>
      <w:r>
        <w:separator/>
      </w:r>
    </w:p>
  </w:endnote>
  <w:endnote w:type="continuationSeparator" w:id="0">
    <w:p w14:paraId="38A3E3ED" w14:textId="77777777" w:rsidR="00F0320F" w:rsidRDefault="00F0320F" w:rsidP="00211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  <w:embedRegular r:id="rId1" w:fontKey="{A40EFB13-D54A-464F-81DA-80C53A760BD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55CFDBF-3859-410D-8A34-1C3170322B1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7AB6DE3-FECA-443F-91AB-F01985F66D42}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4" w:fontKey="{4EB48A72-A5B9-425E-9DED-73E455332C6E}"/>
    <w:embedBold r:id="rId5" w:fontKey="{D5D596A9-B70C-4D29-BA8B-8B544826F5EC}"/>
  </w:font>
  <w:font w:name="FranklinGothic-Book">
    <w:altName w:val="Arial Narrow"/>
    <w:charset w:val="00"/>
    <w:family w:val="auto"/>
    <w:pitch w:val="variable"/>
    <w:sig w:usb0="00000003" w:usb1="00000000" w:usb2="00000000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6" w:fontKey="{868CEF1E-BB17-4D25-9F40-3D3D864902AF}"/>
    <w:embedBold r:id="rId7" w:fontKey="{C8091907-0FC7-41C3-A7D4-E41509052970}"/>
    <w:embedItalic r:id="rId8" w:fontKey="{A4BE592A-D0D3-4E56-AD6F-30818813C819}"/>
    <w:embedBoldItalic r:id="rId9" w:fontKey="{7112E69C-1AD9-489E-8EBC-15AAD7B0B61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6BA5A4E8-4717-4BD6-ADCF-AB244F15814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1" w:fontKey="{6DE837AC-E7C3-43C2-AD8D-CD5E6783F44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E9A04FAD-979F-4868-813B-7CC8209C30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7162BF" w14:textId="05DF5D3C" w:rsidR="003F16ED" w:rsidRPr="005A1373" w:rsidRDefault="003F16ED" w:rsidP="005A1373">
    <w:pPr>
      <w:pStyle w:val="TACfooter"/>
      <w:tabs>
        <w:tab w:val="clear" w:pos="9299"/>
        <w:tab w:val="right" w:pos="10204"/>
      </w:tabs>
    </w:pPr>
    <w:r>
      <w:rPr>
        <w:noProof/>
        <w:lang w:eastAsia="en-AU"/>
      </w:rPr>
      <w:drawing>
        <wp:anchor distT="0" distB="0" distL="114300" distR="114300" simplePos="0" relativeHeight="251661824" behindDoc="1" locked="0" layoutInCell="1" allowOverlap="1" wp14:anchorId="08779A21" wp14:editId="6F60899A">
          <wp:simplePos x="0" y="0"/>
          <wp:positionH relativeFrom="page">
            <wp:posOffset>6635115</wp:posOffset>
          </wp:positionH>
          <wp:positionV relativeFrom="page">
            <wp:posOffset>10045102</wp:posOffset>
          </wp:positionV>
          <wp:extent cx="914400" cy="64008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bottom right page number blue slash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6400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 w:rsidRPr="005A1373">
      <w:fldChar w:fldCharType="begin"/>
    </w:r>
    <w:r w:rsidRPr="005A1373">
      <w:instrText xml:space="preserve"> PAGE </w:instrText>
    </w:r>
    <w:r w:rsidRPr="005A1373">
      <w:fldChar w:fldCharType="separate"/>
    </w:r>
    <w:r w:rsidR="00E21A49">
      <w:rPr>
        <w:noProof/>
      </w:rPr>
      <w:t>20</w:t>
    </w:r>
    <w:r w:rsidRPr="005A1373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9F6A8A" w14:textId="77777777" w:rsidR="00F0320F" w:rsidRDefault="00F0320F" w:rsidP="002117CB">
      <w:pPr>
        <w:spacing w:after="0" w:line="240" w:lineRule="auto"/>
      </w:pPr>
      <w:r>
        <w:separator/>
      </w:r>
    </w:p>
  </w:footnote>
  <w:footnote w:type="continuationSeparator" w:id="0">
    <w:p w14:paraId="7910100D" w14:textId="77777777" w:rsidR="00F0320F" w:rsidRDefault="00F0320F" w:rsidP="002117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w14:anchorId="6C0305E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78.6pt;height:104.4pt" o:bullet="t">
        <v:imagedata r:id="rId1" o:title="top left blue slash"/>
      </v:shape>
    </w:pict>
  </w:numPicBullet>
  <w:abstractNum w:abstractNumId="0" w15:restartNumberingAfterBreak="0">
    <w:nsid w:val="03D0749F"/>
    <w:multiLevelType w:val="hybridMultilevel"/>
    <w:tmpl w:val="7AE07F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4B0D73"/>
    <w:multiLevelType w:val="hybridMultilevel"/>
    <w:tmpl w:val="73DE7E3C"/>
    <w:lvl w:ilvl="0" w:tplc="0444F5F4">
      <w:start w:val="1"/>
      <w:numFmt w:val="bulle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43765"/>
    <w:multiLevelType w:val="hybridMultilevel"/>
    <w:tmpl w:val="2DBE58F4"/>
    <w:lvl w:ilvl="0" w:tplc="F672165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B1AB9F6">
      <w:start w:val="1"/>
      <w:numFmt w:val="bullet"/>
      <w:lvlText w:val=""/>
      <w:lvlJc w:val="left"/>
      <w:pPr>
        <w:tabs>
          <w:tab w:val="num" w:pos="1590"/>
        </w:tabs>
        <w:ind w:left="1590" w:hanging="510"/>
      </w:pPr>
      <w:rPr>
        <w:rFonts w:ascii="Webdings" w:hAnsi="Web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8F0037"/>
    <w:multiLevelType w:val="hybridMultilevel"/>
    <w:tmpl w:val="0D2CBB12"/>
    <w:lvl w:ilvl="0" w:tplc="25F6D72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C40320"/>
    <w:multiLevelType w:val="hybridMultilevel"/>
    <w:tmpl w:val="DF5C6BB0"/>
    <w:lvl w:ilvl="0" w:tplc="B27CAD64">
      <w:start w:val="1"/>
      <w:numFmt w:val="bullet"/>
      <w:pStyle w:val="TACBulletLevel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3A62C3"/>
    <w:multiLevelType w:val="hybridMultilevel"/>
    <w:tmpl w:val="49FC95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A30262"/>
    <w:multiLevelType w:val="hybridMultilevel"/>
    <w:tmpl w:val="3694275C"/>
    <w:lvl w:ilvl="0" w:tplc="0444F5F4">
      <w:start w:val="1"/>
      <w:numFmt w:val="bulle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E953DC"/>
    <w:multiLevelType w:val="hybridMultilevel"/>
    <w:tmpl w:val="5AEC7CDE"/>
    <w:lvl w:ilvl="0" w:tplc="0444F5F4">
      <w:start w:val="1"/>
      <w:numFmt w:val="bulle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3C26E1"/>
    <w:multiLevelType w:val="hybridMultilevel"/>
    <w:tmpl w:val="6CE03922"/>
    <w:lvl w:ilvl="0" w:tplc="25F6D72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D51905"/>
    <w:multiLevelType w:val="hybridMultilevel"/>
    <w:tmpl w:val="FCA4B8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B56153"/>
    <w:multiLevelType w:val="hybridMultilevel"/>
    <w:tmpl w:val="2A7C3320"/>
    <w:lvl w:ilvl="0" w:tplc="B7B41D04">
      <w:start w:val="1"/>
      <w:numFmt w:val="bullet"/>
      <w:pStyle w:val="TACBulletLevel2"/>
      <w:lvlText w:val="-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  <w:sz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217D37"/>
    <w:multiLevelType w:val="hybridMultilevel"/>
    <w:tmpl w:val="324A89D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620E2B"/>
    <w:multiLevelType w:val="hybridMultilevel"/>
    <w:tmpl w:val="740C5A5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EA2158"/>
    <w:multiLevelType w:val="hybridMultilevel"/>
    <w:tmpl w:val="D8B40A18"/>
    <w:lvl w:ilvl="0" w:tplc="F6721656">
      <w:start w:val="1"/>
      <w:numFmt w:val="bullet"/>
      <w:lvlText w:val=""/>
      <w:lvlJc w:val="left"/>
      <w:pPr>
        <w:tabs>
          <w:tab w:val="num" w:pos="717"/>
        </w:tabs>
        <w:ind w:left="717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tabs>
          <w:tab w:val="num" w:pos="1437"/>
        </w:tabs>
        <w:ind w:left="1437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57"/>
        </w:tabs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77"/>
        </w:tabs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597"/>
        </w:tabs>
        <w:ind w:left="359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17"/>
        </w:tabs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37"/>
        </w:tabs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57"/>
        </w:tabs>
        <w:ind w:left="575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77"/>
        </w:tabs>
        <w:ind w:left="6477" w:hanging="360"/>
      </w:pPr>
      <w:rPr>
        <w:rFonts w:ascii="Wingdings" w:hAnsi="Wingdings" w:hint="default"/>
      </w:rPr>
    </w:lvl>
  </w:abstractNum>
  <w:abstractNum w:abstractNumId="14" w15:restartNumberingAfterBreak="0">
    <w:nsid w:val="7DA14AC7"/>
    <w:multiLevelType w:val="hybridMultilevel"/>
    <w:tmpl w:val="F5E60596"/>
    <w:lvl w:ilvl="0" w:tplc="6782849C">
      <w:start w:val="1"/>
      <w:numFmt w:val="decimal"/>
      <w:pStyle w:val="TACNumbered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4868835">
    <w:abstractNumId w:val="4"/>
  </w:num>
  <w:num w:numId="2" w16cid:durableId="825128392">
    <w:abstractNumId w:val="10"/>
  </w:num>
  <w:num w:numId="3" w16cid:durableId="534854698">
    <w:abstractNumId w:val="14"/>
  </w:num>
  <w:num w:numId="4" w16cid:durableId="1538276790">
    <w:abstractNumId w:val="3"/>
  </w:num>
  <w:num w:numId="5" w16cid:durableId="1736464465">
    <w:abstractNumId w:val="8"/>
  </w:num>
  <w:num w:numId="6" w16cid:durableId="1797487373">
    <w:abstractNumId w:val="2"/>
  </w:num>
  <w:num w:numId="7" w16cid:durableId="778529785">
    <w:abstractNumId w:val="1"/>
  </w:num>
  <w:num w:numId="8" w16cid:durableId="546452359">
    <w:abstractNumId w:val="7"/>
  </w:num>
  <w:num w:numId="9" w16cid:durableId="1876771110">
    <w:abstractNumId w:val="13"/>
  </w:num>
  <w:num w:numId="10" w16cid:durableId="920412378">
    <w:abstractNumId w:val="11"/>
  </w:num>
  <w:num w:numId="11" w16cid:durableId="1397582269">
    <w:abstractNumId w:val="6"/>
  </w:num>
  <w:num w:numId="12" w16cid:durableId="841969213">
    <w:abstractNumId w:val="5"/>
  </w:num>
  <w:num w:numId="13" w16cid:durableId="2091385596">
    <w:abstractNumId w:val="12"/>
  </w:num>
  <w:num w:numId="14" w16cid:durableId="1814911962">
    <w:abstractNumId w:val="9"/>
  </w:num>
  <w:num w:numId="15" w16cid:durableId="16241132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gutterAtTop/>
  <w:activeWritingStyle w:appName="MSWord" w:lang="fr-FR" w:vendorID="64" w:dllVersion="6" w:nlCheck="1" w:checkStyle="0"/>
  <w:activeWritingStyle w:appName="MSWord" w:lang="en-AU" w:vendorID="64" w:dllVersion="6" w:nlCheck="1" w:checkStyle="1"/>
  <w:activeWritingStyle w:appName="MSWord" w:lang="en-US" w:vendorID="64" w:dllVersion="6" w:nlCheck="1" w:checkStyle="1"/>
  <w:activeWritingStyle w:appName="MSWord" w:lang="en-AU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1350"/>
    <w:rsid w:val="00000330"/>
    <w:rsid w:val="00004C1D"/>
    <w:rsid w:val="00006E2E"/>
    <w:rsid w:val="00023148"/>
    <w:rsid w:val="00026AF2"/>
    <w:rsid w:val="00030802"/>
    <w:rsid w:val="00030CB1"/>
    <w:rsid w:val="00041757"/>
    <w:rsid w:val="00045979"/>
    <w:rsid w:val="00052A83"/>
    <w:rsid w:val="00054103"/>
    <w:rsid w:val="00054C93"/>
    <w:rsid w:val="000550D4"/>
    <w:rsid w:val="00056971"/>
    <w:rsid w:val="0006079E"/>
    <w:rsid w:val="00065CC9"/>
    <w:rsid w:val="0007044E"/>
    <w:rsid w:val="00070A09"/>
    <w:rsid w:val="00071F19"/>
    <w:rsid w:val="00072A6A"/>
    <w:rsid w:val="000736FC"/>
    <w:rsid w:val="0007773D"/>
    <w:rsid w:val="00081C68"/>
    <w:rsid w:val="0008306B"/>
    <w:rsid w:val="000834FF"/>
    <w:rsid w:val="000862F7"/>
    <w:rsid w:val="00090FE6"/>
    <w:rsid w:val="000914C1"/>
    <w:rsid w:val="00092052"/>
    <w:rsid w:val="000925CD"/>
    <w:rsid w:val="000938E3"/>
    <w:rsid w:val="0009397C"/>
    <w:rsid w:val="00096884"/>
    <w:rsid w:val="000A1B94"/>
    <w:rsid w:val="000A21E0"/>
    <w:rsid w:val="000A2D0D"/>
    <w:rsid w:val="000A2FE9"/>
    <w:rsid w:val="000A34DD"/>
    <w:rsid w:val="000B5F63"/>
    <w:rsid w:val="000D0910"/>
    <w:rsid w:val="000D1512"/>
    <w:rsid w:val="000D1971"/>
    <w:rsid w:val="000D1BDB"/>
    <w:rsid w:val="000D6745"/>
    <w:rsid w:val="000D6F91"/>
    <w:rsid w:val="000E1D77"/>
    <w:rsid w:val="000E50B3"/>
    <w:rsid w:val="000E5D34"/>
    <w:rsid w:val="000F2D50"/>
    <w:rsid w:val="000F3809"/>
    <w:rsid w:val="000F3EC8"/>
    <w:rsid w:val="000F6036"/>
    <w:rsid w:val="001034AA"/>
    <w:rsid w:val="0010691E"/>
    <w:rsid w:val="00113642"/>
    <w:rsid w:val="00114B8F"/>
    <w:rsid w:val="00115804"/>
    <w:rsid w:val="0012174A"/>
    <w:rsid w:val="00124F92"/>
    <w:rsid w:val="001305B4"/>
    <w:rsid w:val="00134847"/>
    <w:rsid w:val="00135BEA"/>
    <w:rsid w:val="001369C9"/>
    <w:rsid w:val="001531ED"/>
    <w:rsid w:val="001538C4"/>
    <w:rsid w:val="00160075"/>
    <w:rsid w:val="0016118F"/>
    <w:rsid w:val="00161729"/>
    <w:rsid w:val="00164E00"/>
    <w:rsid w:val="00166EEB"/>
    <w:rsid w:val="00167ABD"/>
    <w:rsid w:val="00172611"/>
    <w:rsid w:val="0017472B"/>
    <w:rsid w:val="00177526"/>
    <w:rsid w:val="00177D35"/>
    <w:rsid w:val="00180C85"/>
    <w:rsid w:val="00186D7B"/>
    <w:rsid w:val="001918E6"/>
    <w:rsid w:val="00195610"/>
    <w:rsid w:val="001A1308"/>
    <w:rsid w:val="001A2FE2"/>
    <w:rsid w:val="001A328C"/>
    <w:rsid w:val="001B19AD"/>
    <w:rsid w:val="001B2592"/>
    <w:rsid w:val="001B3066"/>
    <w:rsid w:val="001B3B2E"/>
    <w:rsid w:val="001B5150"/>
    <w:rsid w:val="001B6751"/>
    <w:rsid w:val="001C53AE"/>
    <w:rsid w:val="001C65AE"/>
    <w:rsid w:val="001C7525"/>
    <w:rsid w:val="001D34FE"/>
    <w:rsid w:val="001E462F"/>
    <w:rsid w:val="001E4C4F"/>
    <w:rsid w:val="001E51D3"/>
    <w:rsid w:val="001E7742"/>
    <w:rsid w:val="001F0150"/>
    <w:rsid w:val="001F19A4"/>
    <w:rsid w:val="001F2169"/>
    <w:rsid w:val="001F50F6"/>
    <w:rsid w:val="001F5940"/>
    <w:rsid w:val="001F651B"/>
    <w:rsid w:val="00200904"/>
    <w:rsid w:val="00203740"/>
    <w:rsid w:val="00204488"/>
    <w:rsid w:val="00204D14"/>
    <w:rsid w:val="00204E99"/>
    <w:rsid w:val="0020718D"/>
    <w:rsid w:val="00210030"/>
    <w:rsid w:val="00210130"/>
    <w:rsid w:val="002117CB"/>
    <w:rsid w:val="00212DAE"/>
    <w:rsid w:val="00213DF9"/>
    <w:rsid w:val="00220D60"/>
    <w:rsid w:val="00221745"/>
    <w:rsid w:val="0022479B"/>
    <w:rsid w:val="0022580B"/>
    <w:rsid w:val="00226641"/>
    <w:rsid w:val="00230D57"/>
    <w:rsid w:val="00231388"/>
    <w:rsid w:val="002340EB"/>
    <w:rsid w:val="00235E75"/>
    <w:rsid w:val="002437B9"/>
    <w:rsid w:val="00243C11"/>
    <w:rsid w:val="00243EA0"/>
    <w:rsid w:val="00245017"/>
    <w:rsid w:val="0024636A"/>
    <w:rsid w:val="00247035"/>
    <w:rsid w:val="002532E2"/>
    <w:rsid w:val="0026429C"/>
    <w:rsid w:val="00266CC3"/>
    <w:rsid w:val="00267959"/>
    <w:rsid w:val="00274A56"/>
    <w:rsid w:val="00275358"/>
    <w:rsid w:val="00275EC2"/>
    <w:rsid w:val="00280A88"/>
    <w:rsid w:val="00280C91"/>
    <w:rsid w:val="0028105B"/>
    <w:rsid w:val="00283AB5"/>
    <w:rsid w:val="0028650F"/>
    <w:rsid w:val="0028781B"/>
    <w:rsid w:val="0028784B"/>
    <w:rsid w:val="0029608F"/>
    <w:rsid w:val="00296CB2"/>
    <w:rsid w:val="00297343"/>
    <w:rsid w:val="002A223E"/>
    <w:rsid w:val="002A4037"/>
    <w:rsid w:val="002A43BA"/>
    <w:rsid w:val="002A77FC"/>
    <w:rsid w:val="002B650A"/>
    <w:rsid w:val="002B7F40"/>
    <w:rsid w:val="002C0B36"/>
    <w:rsid w:val="002C68AB"/>
    <w:rsid w:val="002D4B9E"/>
    <w:rsid w:val="002D4BB7"/>
    <w:rsid w:val="002D6BE5"/>
    <w:rsid w:val="002E159A"/>
    <w:rsid w:val="002E15F1"/>
    <w:rsid w:val="002F53D2"/>
    <w:rsid w:val="002F6393"/>
    <w:rsid w:val="00313713"/>
    <w:rsid w:val="00313987"/>
    <w:rsid w:val="00315861"/>
    <w:rsid w:val="00317FD4"/>
    <w:rsid w:val="00325648"/>
    <w:rsid w:val="00334342"/>
    <w:rsid w:val="00336F0C"/>
    <w:rsid w:val="00343BE7"/>
    <w:rsid w:val="003444D7"/>
    <w:rsid w:val="00350D84"/>
    <w:rsid w:val="00351BC2"/>
    <w:rsid w:val="00361AD0"/>
    <w:rsid w:val="00372BD1"/>
    <w:rsid w:val="00372DDD"/>
    <w:rsid w:val="00374857"/>
    <w:rsid w:val="003767E7"/>
    <w:rsid w:val="003779CD"/>
    <w:rsid w:val="003824BF"/>
    <w:rsid w:val="0038296D"/>
    <w:rsid w:val="00382A6F"/>
    <w:rsid w:val="00387967"/>
    <w:rsid w:val="00390862"/>
    <w:rsid w:val="00391A75"/>
    <w:rsid w:val="003A3152"/>
    <w:rsid w:val="003A674E"/>
    <w:rsid w:val="003B6A08"/>
    <w:rsid w:val="003C386A"/>
    <w:rsid w:val="003D0981"/>
    <w:rsid w:val="003E2262"/>
    <w:rsid w:val="003E52EC"/>
    <w:rsid w:val="003E5C09"/>
    <w:rsid w:val="003E6F0F"/>
    <w:rsid w:val="003F14B4"/>
    <w:rsid w:val="003F16ED"/>
    <w:rsid w:val="003F6034"/>
    <w:rsid w:val="004019DC"/>
    <w:rsid w:val="004027F2"/>
    <w:rsid w:val="00403C13"/>
    <w:rsid w:val="00403CF4"/>
    <w:rsid w:val="0040640D"/>
    <w:rsid w:val="00411413"/>
    <w:rsid w:val="00413ED3"/>
    <w:rsid w:val="00414CCF"/>
    <w:rsid w:val="00420790"/>
    <w:rsid w:val="00431495"/>
    <w:rsid w:val="004344F8"/>
    <w:rsid w:val="00434659"/>
    <w:rsid w:val="00435FD1"/>
    <w:rsid w:val="0043646A"/>
    <w:rsid w:val="00441870"/>
    <w:rsid w:val="00442761"/>
    <w:rsid w:val="00442A49"/>
    <w:rsid w:val="0044447A"/>
    <w:rsid w:val="004446D7"/>
    <w:rsid w:val="00444ED5"/>
    <w:rsid w:val="00446256"/>
    <w:rsid w:val="00455654"/>
    <w:rsid w:val="00460815"/>
    <w:rsid w:val="00462CE3"/>
    <w:rsid w:val="00464DB5"/>
    <w:rsid w:val="0046726E"/>
    <w:rsid w:val="00467959"/>
    <w:rsid w:val="00470D75"/>
    <w:rsid w:val="00473624"/>
    <w:rsid w:val="00476E51"/>
    <w:rsid w:val="00480210"/>
    <w:rsid w:val="004858EA"/>
    <w:rsid w:val="00492A74"/>
    <w:rsid w:val="00493329"/>
    <w:rsid w:val="00493D51"/>
    <w:rsid w:val="004950D4"/>
    <w:rsid w:val="004A0169"/>
    <w:rsid w:val="004A49B5"/>
    <w:rsid w:val="004A75DE"/>
    <w:rsid w:val="004B2185"/>
    <w:rsid w:val="004B3470"/>
    <w:rsid w:val="004B4C5B"/>
    <w:rsid w:val="004B6355"/>
    <w:rsid w:val="004D0D09"/>
    <w:rsid w:val="004D1C04"/>
    <w:rsid w:val="004D2544"/>
    <w:rsid w:val="004E28B1"/>
    <w:rsid w:val="004F6845"/>
    <w:rsid w:val="00501A93"/>
    <w:rsid w:val="00501E92"/>
    <w:rsid w:val="00502AF5"/>
    <w:rsid w:val="00503F8C"/>
    <w:rsid w:val="005051CE"/>
    <w:rsid w:val="00513738"/>
    <w:rsid w:val="00521B1A"/>
    <w:rsid w:val="005256C2"/>
    <w:rsid w:val="00530A98"/>
    <w:rsid w:val="00531317"/>
    <w:rsid w:val="005327E8"/>
    <w:rsid w:val="00535076"/>
    <w:rsid w:val="005351A4"/>
    <w:rsid w:val="00536CE5"/>
    <w:rsid w:val="00537CF8"/>
    <w:rsid w:val="005439AA"/>
    <w:rsid w:val="00543E0C"/>
    <w:rsid w:val="005459D7"/>
    <w:rsid w:val="0054752B"/>
    <w:rsid w:val="00547C1B"/>
    <w:rsid w:val="00552DA3"/>
    <w:rsid w:val="0055332A"/>
    <w:rsid w:val="00554E28"/>
    <w:rsid w:val="00561069"/>
    <w:rsid w:val="00572D13"/>
    <w:rsid w:val="00575A00"/>
    <w:rsid w:val="005824E6"/>
    <w:rsid w:val="005831F1"/>
    <w:rsid w:val="005834DB"/>
    <w:rsid w:val="00583603"/>
    <w:rsid w:val="00585906"/>
    <w:rsid w:val="00586459"/>
    <w:rsid w:val="00591F8C"/>
    <w:rsid w:val="005A118D"/>
    <w:rsid w:val="005A1373"/>
    <w:rsid w:val="005A3D8D"/>
    <w:rsid w:val="005D2CE6"/>
    <w:rsid w:val="005D6736"/>
    <w:rsid w:val="005D7256"/>
    <w:rsid w:val="005E2CB2"/>
    <w:rsid w:val="005E4357"/>
    <w:rsid w:val="005E504E"/>
    <w:rsid w:val="005F60E3"/>
    <w:rsid w:val="00601BDE"/>
    <w:rsid w:val="006125E2"/>
    <w:rsid w:val="00615E38"/>
    <w:rsid w:val="0062062A"/>
    <w:rsid w:val="006213BE"/>
    <w:rsid w:val="0062168E"/>
    <w:rsid w:val="006226D7"/>
    <w:rsid w:val="00622D2D"/>
    <w:rsid w:val="00623C74"/>
    <w:rsid w:val="00624485"/>
    <w:rsid w:val="0063270F"/>
    <w:rsid w:val="0064254D"/>
    <w:rsid w:val="00653556"/>
    <w:rsid w:val="00653929"/>
    <w:rsid w:val="00655151"/>
    <w:rsid w:val="006670E5"/>
    <w:rsid w:val="00673CE5"/>
    <w:rsid w:val="00677739"/>
    <w:rsid w:val="00682E16"/>
    <w:rsid w:val="0068376F"/>
    <w:rsid w:val="00684C3B"/>
    <w:rsid w:val="00690DA4"/>
    <w:rsid w:val="00696355"/>
    <w:rsid w:val="006A2853"/>
    <w:rsid w:val="006A43DC"/>
    <w:rsid w:val="006A5C02"/>
    <w:rsid w:val="006B24EA"/>
    <w:rsid w:val="006B51D7"/>
    <w:rsid w:val="006B6A41"/>
    <w:rsid w:val="006C2092"/>
    <w:rsid w:val="006C4290"/>
    <w:rsid w:val="006C5AA7"/>
    <w:rsid w:val="006C7AC5"/>
    <w:rsid w:val="006D02C2"/>
    <w:rsid w:val="006D2F68"/>
    <w:rsid w:val="006D3405"/>
    <w:rsid w:val="006D7B09"/>
    <w:rsid w:val="006E470F"/>
    <w:rsid w:val="006E79AB"/>
    <w:rsid w:val="006F06D9"/>
    <w:rsid w:val="006F3B69"/>
    <w:rsid w:val="006F53FC"/>
    <w:rsid w:val="00700DB9"/>
    <w:rsid w:val="00703C84"/>
    <w:rsid w:val="00703CDB"/>
    <w:rsid w:val="007044B3"/>
    <w:rsid w:val="007064A3"/>
    <w:rsid w:val="00707697"/>
    <w:rsid w:val="00707870"/>
    <w:rsid w:val="00712697"/>
    <w:rsid w:val="00717408"/>
    <w:rsid w:val="007214A5"/>
    <w:rsid w:val="007215D5"/>
    <w:rsid w:val="00721F1B"/>
    <w:rsid w:val="007241C7"/>
    <w:rsid w:val="00724808"/>
    <w:rsid w:val="00730264"/>
    <w:rsid w:val="00730903"/>
    <w:rsid w:val="00730962"/>
    <w:rsid w:val="0073107F"/>
    <w:rsid w:val="0073177D"/>
    <w:rsid w:val="00732971"/>
    <w:rsid w:val="00732FB3"/>
    <w:rsid w:val="0073478C"/>
    <w:rsid w:val="00735F10"/>
    <w:rsid w:val="007364CB"/>
    <w:rsid w:val="00737C18"/>
    <w:rsid w:val="00745947"/>
    <w:rsid w:val="00745CFC"/>
    <w:rsid w:val="0074779D"/>
    <w:rsid w:val="0075273E"/>
    <w:rsid w:val="00765388"/>
    <w:rsid w:val="007804BB"/>
    <w:rsid w:val="00781235"/>
    <w:rsid w:val="00782742"/>
    <w:rsid w:val="00784637"/>
    <w:rsid w:val="00785775"/>
    <w:rsid w:val="00785CA0"/>
    <w:rsid w:val="007865B5"/>
    <w:rsid w:val="007931C6"/>
    <w:rsid w:val="00793F74"/>
    <w:rsid w:val="007A1350"/>
    <w:rsid w:val="007A449B"/>
    <w:rsid w:val="007A6C37"/>
    <w:rsid w:val="007A7CFB"/>
    <w:rsid w:val="007B123D"/>
    <w:rsid w:val="007B530C"/>
    <w:rsid w:val="007B76E1"/>
    <w:rsid w:val="007C43C8"/>
    <w:rsid w:val="007C73A9"/>
    <w:rsid w:val="007D37AA"/>
    <w:rsid w:val="007D7868"/>
    <w:rsid w:val="007E18A0"/>
    <w:rsid w:val="007E1D98"/>
    <w:rsid w:val="007E405C"/>
    <w:rsid w:val="007E483C"/>
    <w:rsid w:val="007F05AB"/>
    <w:rsid w:val="007F17C4"/>
    <w:rsid w:val="007F1ACF"/>
    <w:rsid w:val="007F3BE0"/>
    <w:rsid w:val="007F4270"/>
    <w:rsid w:val="007F4EEE"/>
    <w:rsid w:val="00800BDD"/>
    <w:rsid w:val="0080448C"/>
    <w:rsid w:val="00804788"/>
    <w:rsid w:val="00804C89"/>
    <w:rsid w:val="00810704"/>
    <w:rsid w:val="00817286"/>
    <w:rsid w:val="008177CD"/>
    <w:rsid w:val="0082082B"/>
    <w:rsid w:val="00820F62"/>
    <w:rsid w:val="0082258D"/>
    <w:rsid w:val="00824BE0"/>
    <w:rsid w:val="0082688C"/>
    <w:rsid w:val="008278AC"/>
    <w:rsid w:val="00830FA6"/>
    <w:rsid w:val="00831CA8"/>
    <w:rsid w:val="00837EA2"/>
    <w:rsid w:val="00844808"/>
    <w:rsid w:val="008551C7"/>
    <w:rsid w:val="008632C4"/>
    <w:rsid w:val="008706ED"/>
    <w:rsid w:val="00872D85"/>
    <w:rsid w:val="00883294"/>
    <w:rsid w:val="00885504"/>
    <w:rsid w:val="00887EB4"/>
    <w:rsid w:val="00891485"/>
    <w:rsid w:val="00891F3B"/>
    <w:rsid w:val="00894C96"/>
    <w:rsid w:val="008A11E1"/>
    <w:rsid w:val="008B1CCE"/>
    <w:rsid w:val="008C052A"/>
    <w:rsid w:val="008C160B"/>
    <w:rsid w:val="008C2A0E"/>
    <w:rsid w:val="008C306D"/>
    <w:rsid w:val="008C5AA6"/>
    <w:rsid w:val="008C6D0C"/>
    <w:rsid w:val="008D23A1"/>
    <w:rsid w:val="008D6E6D"/>
    <w:rsid w:val="008D71B1"/>
    <w:rsid w:val="008D789F"/>
    <w:rsid w:val="008E04FA"/>
    <w:rsid w:val="008F06D0"/>
    <w:rsid w:val="008F19A7"/>
    <w:rsid w:val="008F25FF"/>
    <w:rsid w:val="008F3953"/>
    <w:rsid w:val="008F512F"/>
    <w:rsid w:val="008F6468"/>
    <w:rsid w:val="0090218D"/>
    <w:rsid w:val="00902828"/>
    <w:rsid w:val="00905A22"/>
    <w:rsid w:val="009061F8"/>
    <w:rsid w:val="009107C8"/>
    <w:rsid w:val="00912D97"/>
    <w:rsid w:val="00913623"/>
    <w:rsid w:val="00916A50"/>
    <w:rsid w:val="009348A2"/>
    <w:rsid w:val="00935E6A"/>
    <w:rsid w:val="00935EBC"/>
    <w:rsid w:val="0095455C"/>
    <w:rsid w:val="00955845"/>
    <w:rsid w:val="00955CD1"/>
    <w:rsid w:val="00957132"/>
    <w:rsid w:val="00960FF6"/>
    <w:rsid w:val="009612B6"/>
    <w:rsid w:val="00961738"/>
    <w:rsid w:val="00970541"/>
    <w:rsid w:val="00970D5F"/>
    <w:rsid w:val="009715D9"/>
    <w:rsid w:val="00971744"/>
    <w:rsid w:val="00974618"/>
    <w:rsid w:val="00974937"/>
    <w:rsid w:val="00976343"/>
    <w:rsid w:val="00984803"/>
    <w:rsid w:val="0098492C"/>
    <w:rsid w:val="00986550"/>
    <w:rsid w:val="00990A2C"/>
    <w:rsid w:val="00990DC2"/>
    <w:rsid w:val="00991CD6"/>
    <w:rsid w:val="00993907"/>
    <w:rsid w:val="009A0EE5"/>
    <w:rsid w:val="009A6834"/>
    <w:rsid w:val="009B2F75"/>
    <w:rsid w:val="009B3C21"/>
    <w:rsid w:val="009B3EBE"/>
    <w:rsid w:val="009B5529"/>
    <w:rsid w:val="009B5C07"/>
    <w:rsid w:val="009C0D6F"/>
    <w:rsid w:val="009C1FAA"/>
    <w:rsid w:val="009C7189"/>
    <w:rsid w:val="009D4E81"/>
    <w:rsid w:val="009D6C28"/>
    <w:rsid w:val="009E2057"/>
    <w:rsid w:val="009E4734"/>
    <w:rsid w:val="009E64AD"/>
    <w:rsid w:val="00A00267"/>
    <w:rsid w:val="00A00762"/>
    <w:rsid w:val="00A01C0C"/>
    <w:rsid w:val="00A0303B"/>
    <w:rsid w:val="00A05070"/>
    <w:rsid w:val="00A13F89"/>
    <w:rsid w:val="00A140C7"/>
    <w:rsid w:val="00A1492B"/>
    <w:rsid w:val="00A1766A"/>
    <w:rsid w:val="00A2423C"/>
    <w:rsid w:val="00A25473"/>
    <w:rsid w:val="00A30349"/>
    <w:rsid w:val="00A31DF4"/>
    <w:rsid w:val="00A33335"/>
    <w:rsid w:val="00A36835"/>
    <w:rsid w:val="00A36886"/>
    <w:rsid w:val="00A440FD"/>
    <w:rsid w:val="00A44A64"/>
    <w:rsid w:val="00A5071B"/>
    <w:rsid w:val="00A544D6"/>
    <w:rsid w:val="00A548BB"/>
    <w:rsid w:val="00A54B33"/>
    <w:rsid w:val="00A57CE3"/>
    <w:rsid w:val="00A6077F"/>
    <w:rsid w:val="00A616F6"/>
    <w:rsid w:val="00A61FBE"/>
    <w:rsid w:val="00A908D4"/>
    <w:rsid w:val="00A9097B"/>
    <w:rsid w:val="00A93088"/>
    <w:rsid w:val="00A9456F"/>
    <w:rsid w:val="00A9538A"/>
    <w:rsid w:val="00A967EB"/>
    <w:rsid w:val="00AA3479"/>
    <w:rsid w:val="00AC106B"/>
    <w:rsid w:val="00AC2DC4"/>
    <w:rsid w:val="00AC326C"/>
    <w:rsid w:val="00AC525F"/>
    <w:rsid w:val="00AD2495"/>
    <w:rsid w:val="00AD2DC4"/>
    <w:rsid w:val="00AE13BC"/>
    <w:rsid w:val="00AE1BF8"/>
    <w:rsid w:val="00AE7397"/>
    <w:rsid w:val="00AF22DC"/>
    <w:rsid w:val="00AF7F03"/>
    <w:rsid w:val="00B17BF8"/>
    <w:rsid w:val="00B34ABD"/>
    <w:rsid w:val="00B3580C"/>
    <w:rsid w:val="00B36307"/>
    <w:rsid w:val="00B43AC6"/>
    <w:rsid w:val="00B454C4"/>
    <w:rsid w:val="00B548C6"/>
    <w:rsid w:val="00B558CB"/>
    <w:rsid w:val="00B57095"/>
    <w:rsid w:val="00B61D0B"/>
    <w:rsid w:val="00B65ED5"/>
    <w:rsid w:val="00B74E7F"/>
    <w:rsid w:val="00B80857"/>
    <w:rsid w:val="00B82FBC"/>
    <w:rsid w:val="00B849C3"/>
    <w:rsid w:val="00B85386"/>
    <w:rsid w:val="00B97509"/>
    <w:rsid w:val="00BA22E2"/>
    <w:rsid w:val="00BA249B"/>
    <w:rsid w:val="00BA5A40"/>
    <w:rsid w:val="00BA6630"/>
    <w:rsid w:val="00BA6B65"/>
    <w:rsid w:val="00BB29A2"/>
    <w:rsid w:val="00BB5AE3"/>
    <w:rsid w:val="00BB5C12"/>
    <w:rsid w:val="00BC2FDD"/>
    <w:rsid w:val="00BC35E4"/>
    <w:rsid w:val="00BC3778"/>
    <w:rsid w:val="00BD0C54"/>
    <w:rsid w:val="00BD7B82"/>
    <w:rsid w:val="00BE3CA2"/>
    <w:rsid w:val="00BE5FE8"/>
    <w:rsid w:val="00BE7007"/>
    <w:rsid w:val="00BF00BE"/>
    <w:rsid w:val="00BF6454"/>
    <w:rsid w:val="00BF7287"/>
    <w:rsid w:val="00C1535D"/>
    <w:rsid w:val="00C154FB"/>
    <w:rsid w:val="00C21E66"/>
    <w:rsid w:val="00C242E7"/>
    <w:rsid w:val="00C25F58"/>
    <w:rsid w:val="00C25F9D"/>
    <w:rsid w:val="00C261D5"/>
    <w:rsid w:val="00C3246B"/>
    <w:rsid w:val="00C32666"/>
    <w:rsid w:val="00C340B3"/>
    <w:rsid w:val="00C3451A"/>
    <w:rsid w:val="00C46003"/>
    <w:rsid w:val="00C519B8"/>
    <w:rsid w:val="00C52974"/>
    <w:rsid w:val="00C558D2"/>
    <w:rsid w:val="00C63283"/>
    <w:rsid w:val="00C65E98"/>
    <w:rsid w:val="00C76203"/>
    <w:rsid w:val="00C811E6"/>
    <w:rsid w:val="00C83C05"/>
    <w:rsid w:val="00C91902"/>
    <w:rsid w:val="00C946A1"/>
    <w:rsid w:val="00CA2529"/>
    <w:rsid w:val="00CA45D6"/>
    <w:rsid w:val="00CA7A56"/>
    <w:rsid w:val="00CB3ADC"/>
    <w:rsid w:val="00CB4F9C"/>
    <w:rsid w:val="00CC186A"/>
    <w:rsid w:val="00CC297D"/>
    <w:rsid w:val="00CC363A"/>
    <w:rsid w:val="00CC5898"/>
    <w:rsid w:val="00CC6936"/>
    <w:rsid w:val="00CC74B4"/>
    <w:rsid w:val="00CD3690"/>
    <w:rsid w:val="00CD475E"/>
    <w:rsid w:val="00CD4B62"/>
    <w:rsid w:val="00CD7F85"/>
    <w:rsid w:val="00CE148E"/>
    <w:rsid w:val="00CE5AA8"/>
    <w:rsid w:val="00CE7D42"/>
    <w:rsid w:val="00D0212C"/>
    <w:rsid w:val="00D072AD"/>
    <w:rsid w:val="00D07BEA"/>
    <w:rsid w:val="00D127A5"/>
    <w:rsid w:val="00D20ED8"/>
    <w:rsid w:val="00D211FE"/>
    <w:rsid w:val="00D25EDF"/>
    <w:rsid w:val="00D33262"/>
    <w:rsid w:val="00D339C8"/>
    <w:rsid w:val="00D341E1"/>
    <w:rsid w:val="00D472B2"/>
    <w:rsid w:val="00D50FBC"/>
    <w:rsid w:val="00D576F7"/>
    <w:rsid w:val="00D63F00"/>
    <w:rsid w:val="00D66B01"/>
    <w:rsid w:val="00D6798C"/>
    <w:rsid w:val="00D73DCE"/>
    <w:rsid w:val="00D76826"/>
    <w:rsid w:val="00D808AB"/>
    <w:rsid w:val="00D862EE"/>
    <w:rsid w:val="00D867DC"/>
    <w:rsid w:val="00D87089"/>
    <w:rsid w:val="00D962B2"/>
    <w:rsid w:val="00D96985"/>
    <w:rsid w:val="00D96CF9"/>
    <w:rsid w:val="00D97B98"/>
    <w:rsid w:val="00DA0BFC"/>
    <w:rsid w:val="00DA1808"/>
    <w:rsid w:val="00DB0839"/>
    <w:rsid w:val="00DB25EA"/>
    <w:rsid w:val="00DB62B9"/>
    <w:rsid w:val="00DB7D64"/>
    <w:rsid w:val="00DC0297"/>
    <w:rsid w:val="00DC1A2B"/>
    <w:rsid w:val="00DC74D9"/>
    <w:rsid w:val="00DD0428"/>
    <w:rsid w:val="00DD05FD"/>
    <w:rsid w:val="00DD212F"/>
    <w:rsid w:val="00DD21E1"/>
    <w:rsid w:val="00DD2A84"/>
    <w:rsid w:val="00DE0174"/>
    <w:rsid w:val="00DE22F9"/>
    <w:rsid w:val="00DE30F9"/>
    <w:rsid w:val="00DE6119"/>
    <w:rsid w:val="00DF27F2"/>
    <w:rsid w:val="00DF323A"/>
    <w:rsid w:val="00DF37E0"/>
    <w:rsid w:val="00DF619E"/>
    <w:rsid w:val="00DF7D45"/>
    <w:rsid w:val="00E015E4"/>
    <w:rsid w:val="00E03372"/>
    <w:rsid w:val="00E042D4"/>
    <w:rsid w:val="00E07DCE"/>
    <w:rsid w:val="00E12A67"/>
    <w:rsid w:val="00E175A0"/>
    <w:rsid w:val="00E217C6"/>
    <w:rsid w:val="00E21A49"/>
    <w:rsid w:val="00E221B7"/>
    <w:rsid w:val="00E22B87"/>
    <w:rsid w:val="00E22C26"/>
    <w:rsid w:val="00E25D5F"/>
    <w:rsid w:val="00E25ECA"/>
    <w:rsid w:val="00E2717D"/>
    <w:rsid w:val="00E27B4A"/>
    <w:rsid w:val="00E30C02"/>
    <w:rsid w:val="00E31115"/>
    <w:rsid w:val="00E3129A"/>
    <w:rsid w:val="00E33E11"/>
    <w:rsid w:val="00E40C8A"/>
    <w:rsid w:val="00E43A71"/>
    <w:rsid w:val="00E4499A"/>
    <w:rsid w:val="00E450C6"/>
    <w:rsid w:val="00E45BF0"/>
    <w:rsid w:val="00E5213A"/>
    <w:rsid w:val="00E642B0"/>
    <w:rsid w:val="00E6596B"/>
    <w:rsid w:val="00E66803"/>
    <w:rsid w:val="00E71353"/>
    <w:rsid w:val="00E74513"/>
    <w:rsid w:val="00E748C1"/>
    <w:rsid w:val="00E835D7"/>
    <w:rsid w:val="00E9063A"/>
    <w:rsid w:val="00E9181D"/>
    <w:rsid w:val="00E94053"/>
    <w:rsid w:val="00E9436E"/>
    <w:rsid w:val="00EA1E26"/>
    <w:rsid w:val="00EA2B73"/>
    <w:rsid w:val="00EA35FA"/>
    <w:rsid w:val="00EA4C44"/>
    <w:rsid w:val="00EB088B"/>
    <w:rsid w:val="00EB0D35"/>
    <w:rsid w:val="00EB1F5D"/>
    <w:rsid w:val="00EB3212"/>
    <w:rsid w:val="00EB7857"/>
    <w:rsid w:val="00EB7AF1"/>
    <w:rsid w:val="00EC2677"/>
    <w:rsid w:val="00EC2760"/>
    <w:rsid w:val="00EC3E61"/>
    <w:rsid w:val="00ED6464"/>
    <w:rsid w:val="00EE3A0E"/>
    <w:rsid w:val="00EE3CD7"/>
    <w:rsid w:val="00EE4717"/>
    <w:rsid w:val="00F0320F"/>
    <w:rsid w:val="00F04D7D"/>
    <w:rsid w:val="00F16136"/>
    <w:rsid w:val="00F21426"/>
    <w:rsid w:val="00F23C08"/>
    <w:rsid w:val="00F24244"/>
    <w:rsid w:val="00F36465"/>
    <w:rsid w:val="00F36A22"/>
    <w:rsid w:val="00F374C5"/>
    <w:rsid w:val="00F6614B"/>
    <w:rsid w:val="00F67704"/>
    <w:rsid w:val="00F710DB"/>
    <w:rsid w:val="00F73045"/>
    <w:rsid w:val="00F74DC4"/>
    <w:rsid w:val="00F7730B"/>
    <w:rsid w:val="00F7731B"/>
    <w:rsid w:val="00F77ED3"/>
    <w:rsid w:val="00F8708A"/>
    <w:rsid w:val="00F90D64"/>
    <w:rsid w:val="00F90F14"/>
    <w:rsid w:val="00F938DC"/>
    <w:rsid w:val="00F96301"/>
    <w:rsid w:val="00FA431A"/>
    <w:rsid w:val="00FA4BDA"/>
    <w:rsid w:val="00FC121A"/>
    <w:rsid w:val="00FC3646"/>
    <w:rsid w:val="00FD0922"/>
    <w:rsid w:val="00FD366E"/>
    <w:rsid w:val="00FE0136"/>
    <w:rsid w:val="00FE5111"/>
    <w:rsid w:val="00FF0045"/>
    <w:rsid w:val="00FF4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F55219B"/>
  <w15:docId w15:val="{4235DE77-9A16-418C-BF0B-0F30BAB8D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62168E"/>
    <w:rPr>
      <w:rFonts w:ascii="Arial" w:hAnsi="Arial"/>
      <w:sz w:val="18"/>
    </w:rPr>
  </w:style>
  <w:style w:type="paragraph" w:styleId="Heading1">
    <w:name w:val="heading 1"/>
    <w:next w:val="TACbody"/>
    <w:link w:val="Heading1Char"/>
    <w:qFormat/>
    <w:rsid w:val="007F1ACF"/>
    <w:pPr>
      <w:keepNext/>
      <w:keepLines/>
      <w:spacing w:after="240" w:line="400" w:lineRule="exact"/>
      <w:outlineLvl w:val="0"/>
    </w:pPr>
    <w:rPr>
      <w:rFonts w:ascii="Arial" w:eastAsia="Times New Roman" w:hAnsi="Arial" w:cs="Times New Roman"/>
      <w:b/>
      <w:bCs/>
      <w:color w:val="5D6E7F"/>
      <w:sz w:val="36"/>
      <w:szCs w:val="44"/>
      <w:lang w:val="en-AU"/>
    </w:rPr>
  </w:style>
  <w:style w:type="paragraph" w:styleId="Heading2">
    <w:name w:val="heading 2"/>
    <w:next w:val="TACbody"/>
    <w:link w:val="Heading2Char"/>
    <w:qFormat/>
    <w:rsid w:val="00A36835"/>
    <w:pPr>
      <w:keepNext/>
      <w:keepLines/>
      <w:spacing w:before="240" w:after="120" w:line="240" w:lineRule="exact"/>
      <w:outlineLvl w:val="1"/>
    </w:pPr>
    <w:rPr>
      <w:rFonts w:ascii="Arial" w:eastAsia="Times New Roman" w:hAnsi="Arial" w:cs="Times New Roman"/>
      <w:b/>
      <w:caps/>
      <w:color w:val="008FDB"/>
      <w:sz w:val="20"/>
      <w:szCs w:val="28"/>
      <w:lang w:val="en-AU"/>
    </w:rPr>
  </w:style>
  <w:style w:type="paragraph" w:styleId="Heading3">
    <w:name w:val="heading 3"/>
    <w:next w:val="TACbody"/>
    <w:link w:val="Heading3Char"/>
    <w:qFormat/>
    <w:rsid w:val="00213DF9"/>
    <w:pPr>
      <w:keepNext/>
      <w:keepLines/>
      <w:spacing w:before="120" w:after="120" w:line="240" w:lineRule="exact"/>
      <w:outlineLvl w:val="2"/>
    </w:pPr>
    <w:rPr>
      <w:rFonts w:ascii="Arial" w:eastAsia="MS Gothic" w:hAnsi="Arial" w:cs="Times New Roman"/>
      <w:b/>
      <w:bCs/>
      <w:sz w:val="20"/>
      <w:szCs w:val="26"/>
      <w:lang w:val="en-AU"/>
    </w:rPr>
  </w:style>
  <w:style w:type="paragraph" w:styleId="Heading4">
    <w:name w:val="heading 4"/>
    <w:next w:val="TACbody"/>
    <w:link w:val="Heading4Char"/>
    <w:qFormat/>
    <w:rsid w:val="00213DF9"/>
    <w:pPr>
      <w:keepNext/>
      <w:keepLines/>
      <w:spacing w:after="40" w:line="220" w:lineRule="exact"/>
      <w:outlineLvl w:val="3"/>
    </w:pPr>
    <w:rPr>
      <w:rFonts w:ascii="Arial" w:eastAsia="MS Mincho" w:hAnsi="Arial" w:cs="Times New Roman"/>
      <w:b/>
      <w:bCs/>
      <w:i/>
      <w:color w:val="000000"/>
      <w:sz w:val="18"/>
      <w:szCs w:val="20"/>
      <w:lang w:val="en-AU"/>
    </w:rPr>
  </w:style>
  <w:style w:type="paragraph" w:styleId="Heading5">
    <w:name w:val="heading 5"/>
    <w:basedOn w:val="Normal"/>
    <w:next w:val="Normal"/>
    <w:link w:val="Heading5Char"/>
    <w:unhideWhenUsed/>
    <w:qFormat/>
    <w:rsid w:val="00CE7D42"/>
    <w:pPr>
      <w:keepNext/>
      <w:keepLines/>
      <w:spacing w:before="40" w:after="0"/>
      <w:outlineLvl w:val="4"/>
    </w:pPr>
    <w:rPr>
      <w:rFonts w:eastAsiaTheme="majorEastAsia" w:cstheme="majorBidi"/>
      <w:b/>
      <w:color w:val="008FDB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Cbody">
    <w:name w:val="TAC body"/>
    <w:qFormat/>
    <w:rsid w:val="00213DF9"/>
    <w:pPr>
      <w:spacing w:after="120" w:line="220" w:lineRule="exact"/>
    </w:pPr>
    <w:rPr>
      <w:rFonts w:ascii="Arial" w:eastAsia="Times" w:hAnsi="Arial" w:cs="Times New Roman"/>
      <w:sz w:val="18"/>
      <w:szCs w:val="20"/>
      <w:lang w:val="en-AU"/>
    </w:rPr>
  </w:style>
  <w:style w:type="character" w:customStyle="1" w:styleId="Heading1Char">
    <w:name w:val="Heading 1 Char"/>
    <w:basedOn w:val="DefaultParagraphFont"/>
    <w:link w:val="Heading1"/>
    <w:rsid w:val="007F1ACF"/>
    <w:rPr>
      <w:rFonts w:ascii="Arial" w:eastAsia="Times New Roman" w:hAnsi="Arial" w:cs="Times New Roman"/>
      <w:b/>
      <w:bCs/>
      <w:color w:val="5D6E7F"/>
      <w:sz w:val="36"/>
      <w:szCs w:val="44"/>
      <w:lang w:val="en-AU"/>
    </w:rPr>
  </w:style>
  <w:style w:type="character" w:customStyle="1" w:styleId="Heading2Char">
    <w:name w:val="Heading 2 Char"/>
    <w:basedOn w:val="DefaultParagraphFont"/>
    <w:link w:val="Heading2"/>
    <w:rsid w:val="00A36835"/>
    <w:rPr>
      <w:rFonts w:ascii="Arial" w:eastAsia="Times New Roman" w:hAnsi="Arial" w:cs="Times New Roman"/>
      <w:b/>
      <w:caps/>
      <w:color w:val="008FDB"/>
      <w:sz w:val="20"/>
      <w:szCs w:val="28"/>
      <w:lang w:val="en-AU"/>
    </w:rPr>
  </w:style>
  <w:style w:type="character" w:customStyle="1" w:styleId="Heading3Char">
    <w:name w:val="Heading 3 Char"/>
    <w:basedOn w:val="DefaultParagraphFont"/>
    <w:link w:val="Heading3"/>
    <w:rsid w:val="00213DF9"/>
    <w:rPr>
      <w:rFonts w:ascii="Arial" w:eastAsia="MS Gothic" w:hAnsi="Arial" w:cs="Times New Roman"/>
      <w:b/>
      <w:bCs/>
      <w:sz w:val="20"/>
      <w:szCs w:val="26"/>
      <w:lang w:val="en-AU"/>
    </w:rPr>
  </w:style>
  <w:style w:type="character" w:customStyle="1" w:styleId="Heading4Char">
    <w:name w:val="Heading 4 Char"/>
    <w:basedOn w:val="DefaultParagraphFont"/>
    <w:link w:val="Heading4"/>
    <w:rsid w:val="00213DF9"/>
    <w:rPr>
      <w:rFonts w:ascii="Arial" w:eastAsia="MS Mincho" w:hAnsi="Arial" w:cs="Times New Roman"/>
      <w:b/>
      <w:bCs/>
      <w:i/>
      <w:color w:val="000000"/>
      <w:sz w:val="18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CE7D42"/>
    <w:rPr>
      <w:rFonts w:ascii="Arial" w:eastAsiaTheme="majorEastAsia" w:hAnsi="Arial" w:cstheme="majorBidi"/>
      <w:b/>
      <w:color w:val="008FDB" w:themeColor="text2"/>
      <w:sz w:val="18"/>
    </w:rPr>
  </w:style>
  <w:style w:type="table" w:customStyle="1" w:styleId="TACTablestyle2">
    <w:name w:val="TAC Table style 2"/>
    <w:basedOn w:val="TableNormal"/>
    <w:uiPriority w:val="99"/>
    <w:rsid w:val="00D341E1"/>
    <w:pPr>
      <w:spacing w:after="0" w:line="240" w:lineRule="auto"/>
    </w:pPr>
    <w:rPr>
      <w:rFonts w:ascii="Arial" w:hAnsi="Arial"/>
      <w:sz w:val="18"/>
    </w:rPr>
    <w:tblPr>
      <w:tblBorders>
        <w:bottom w:val="single" w:sz="4" w:space="0" w:color="E8EBF0" w:themeColor="background2"/>
        <w:insideH w:val="single" w:sz="4" w:space="0" w:color="E8EBF0" w:themeColor="background2"/>
      </w:tblBorders>
    </w:tblPr>
    <w:tblStylePr w:type="firstRow">
      <w:tblPr/>
      <w:tcPr>
        <w:shd w:val="clear" w:color="auto" w:fill="008FDB" w:themeFill="text2"/>
      </w:tcPr>
    </w:tblStylePr>
    <w:tblStylePr w:type="lastRow">
      <w:tblPr/>
      <w:tcPr>
        <w:tcBorders>
          <w:bottom w:val="single" w:sz="4" w:space="0" w:color="auto"/>
          <w:insideH w:val="single" w:sz="4" w:space="0" w:color="auto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070A09"/>
    <w:rPr>
      <w:color w:val="808080"/>
    </w:rPr>
  </w:style>
  <w:style w:type="table" w:styleId="TableGrid">
    <w:name w:val="Table Grid"/>
    <w:basedOn w:val="TableNormal"/>
    <w:rsid w:val="00213DF9"/>
    <w:pPr>
      <w:spacing w:after="0" w:line="240" w:lineRule="auto"/>
    </w:pPr>
    <w:rPr>
      <w:rFonts w:ascii="Arial" w:eastAsia="Times New Roman" w:hAnsi="Arial" w:cs="Times New Roman"/>
      <w:sz w:val="20"/>
      <w:szCs w:val="20"/>
    </w:rPr>
    <w:tblPr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rsid w:val="00441870"/>
    <w:pPr>
      <w:keepNext/>
      <w:keepLines/>
      <w:tabs>
        <w:tab w:val="right" w:pos="9299"/>
      </w:tabs>
      <w:spacing w:before="160" w:after="60" w:line="270" w:lineRule="atLeast"/>
      <w:ind w:right="680"/>
    </w:pPr>
    <w:rPr>
      <w:rFonts w:eastAsia="Times New Roman" w:cs="Times New Roman"/>
      <w:b/>
      <w:noProof/>
      <w:color w:val="5D6E7F" w:themeColor="text1"/>
      <w:sz w:val="24"/>
      <w:szCs w:val="20"/>
      <w:lang w:val="en-AU"/>
    </w:rPr>
  </w:style>
  <w:style w:type="paragraph" w:styleId="TOC2">
    <w:name w:val="toc 2"/>
    <w:basedOn w:val="Normal"/>
    <w:next w:val="Normal"/>
    <w:uiPriority w:val="39"/>
    <w:rsid w:val="00441870"/>
    <w:pPr>
      <w:keepNext/>
      <w:keepLines/>
      <w:tabs>
        <w:tab w:val="right" w:pos="9299"/>
      </w:tabs>
      <w:spacing w:after="60" w:line="270" w:lineRule="atLeast"/>
      <w:ind w:left="284" w:right="680"/>
    </w:pPr>
    <w:rPr>
      <w:rFonts w:eastAsia="Times New Roman" w:cs="Times New Roman"/>
      <w:noProof/>
      <w:sz w:val="20"/>
      <w:szCs w:val="20"/>
      <w:lang w:val="en-AU"/>
    </w:rPr>
  </w:style>
  <w:style w:type="paragraph" w:styleId="TOC3">
    <w:name w:val="toc 3"/>
    <w:basedOn w:val="Normal"/>
    <w:next w:val="Normal"/>
    <w:uiPriority w:val="39"/>
    <w:rsid w:val="00441870"/>
    <w:pPr>
      <w:keepLines/>
      <w:tabs>
        <w:tab w:val="right" w:pos="9299"/>
      </w:tabs>
      <w:spacing w:after="60" w:line="270" w:lineRule="atLeast"/>
      <w:ind w:left="284" w:right="680"/>
    </w:pPr>
    <w:rPr>
      <w:rFonts w:eastAsia="Times New Roman" w:cs="Arial"/>
      <w:sz w:val="20"/>
      <w:szCs w:val="20"/>
      <w:lang w:val="en-AU"/>
    </w:rPr>
  </w:style>
  <w:style w:type="paragraph" w:customStyle="1" w:styleId="TACtabletext">
    <w:name w:val="TAC table text"/>
    <w:uiPriority w:val="3"/>
    <w:qFormat/>
    <w:rsid w:val="00213DF9"/>
    <w:pPr>
      <w:spacing w:before="80" w:after="60" w:line="220" w:lineRule="exact"/>
    </w:pPr>
    <w:rPr>
      <w:rFonts w:ascii="Arial" w:eastAsia="Times New Roman" w:hAnsi="Arial" w:cs="Times New Roman"/>
      <w:sz w:val="18"/>
      <w:szCs w:val="20"/>
      <w:lang w:val="en-AU"/>
    </w:rPr>
  </w:style>
  <w:style w:type="paragraph" w:customStyle="1" w:styleId="TACfooter">
    <w:name w:val="TAC footer"/>
    <w:uiPriority w:val="11"/>
    <w:rsid w:val="00A36886"/>
    <w:pPr>
      <w:tabs>
        <w:tab w:val="right" w:pos="9299"/>
      </w:tabs>
      <w:spacing w:after="0" w:line="240" w:lineRule="auto"/>
    </w:pPr>
    <w:rPr>
      <w:rFonts w:ascii="Arial" w:eastAsia="Times New Roman" w:hAnsi="Arial" w:cs="Arial"/>
      <w:b/>
      <w:sz w:val="18"/>
      <w:szCs w:val="18"/>
      <w:lang w:val="en-AU"/>
    </w:rPr>
  </w:style>
  <w:style w:type="paragraph" w:customStyle="1" w:styleId="TACheader">
    <w:name w:val="TAC header"/>
    <w:basedOn w:val="TACfooter"/>
    <w:uiPriority w:val="11"/>
    <w:rsid w:val="00213DF9"/>
  </w:style>
  <w:style w:type="paragraph" w:customStyle="1" w:styleId="TACtablecolhead">
    <w:name w:val="TAC table col head"/>
    <w:uiPriority w:val="3"/>
    <w:qFormat/>
    <w:rsid w:val="00213DF9"/>
    <w:pPr>
      <w:spacing w:before="80" w:after="60" w:line="240" w:lineRule="auto"/>
    </w:pPr>
    <w:rPr>
      <w:rFonts w:ascii="Arial" w:eastAsia="Times New Roman" w:hAnsi="Arial" w:cs="Times New Roman"/>
      <w:b/>
      <w:caps/>
      <w:color w:val="FFFFFF"/>
      <w:sz w:val="20"/>
      <w:szCs w:val="20"/>
      <w:lang w:val="en-AU"/>
    </w:rPr>
  </w:style>
  <w:style w:type="paragraph" w:customStyle="1" w:styleId="TACTOCheadingreport">
    <w:name w:val="TAC TOC heading report"/>
    <w:basedOn w:val="TACPublicationheading"/>
    <w:link w:val="TACTOCheadingreportChar"/>
    <w:uiPriority w:val="5"/>
    <w:rsid w:val="00745947"/>
    <w:rPr>
      <w:color w:val="5D6E7F" w:themeColor="text1"/>
    </w:rPr>
  </w:style>
  <w:style w:type="paragraph" w:customStyle="1" w:styleId="TACPublicationheading">
    <w:name w:val="TAC Publication heading"/>
    <w:qFormat/>
    <w:rsid w:val="00601BDE"/>
    <w:pPr>
      <w:spacing w:after="0" w:line="560" w:lineRule="exact"/>
    </w:pPr>
    <w:rPr>
      <w:rFonts w:ascii="Arial" w:eastAsia="Times New Roman" w:hAnsi="Arial" w:cs="Times New Roman"/>
      <w:b/>
      <w:bCs/>
      <w:color w:val="5D6E7F"/>
      <w:sz w:val="52"/>
      <w:szCs w:val="44"/>
      <w:lang w:val="en-AU"/>
    </w:rPr>
  </w:style>
  <w:style w:type="character" w:customStyle="1" w:styleId="TACTOCheadingreportChar">
    <w:name w:val="TAC TOC heading report Char"/>
    <w:link w:val="TACTOCheadingreport"/>
    <w:uiPriority w:val="5"/>
    <w:rsid w:val="00745947"/>
    <w:rPr>
      <w:rFonts w:ascii="Arial" w:eastAsia="Times New Roman" w:hAnsi="Arial" w:cs="Times New Roman"/>
      <w:b/>
      <w:bCs/>
      <w:color w:val="5D6E7F" w:themeColor="text1"/>
      <w:sz w:val="52"/>
      <w:szCs w:val="44"/>
      <w:lang w:val="en-AU"/>
    </w:rPr>
  </w:style>
  <w:style w:type="paragraph" w:customStyle="1" w:styleId="TACbreakouttext">
    <w:name w:val="TAC breakout text"/>
    <w:basedOn w:val="Normal"/>
    <w:uiPriority w:val="99"/>
    <w:rsid w:val="00531317"/>
    <w:pPr>
      <w:suppressAutoHyphens/>
      <w:autoSpaceDE w:val="0"/>
      <w:autoSpaceDN w:val="0"/>
      <w:adjustRightInd w:val="0"/>
      <w:spacing w:before="40" w:after="240" w:line="300" w:lineRule="atLeast"/>
      <w:textAlignment w:val="center"/>
    </w:pPr>
    <w:rPr>
      <w:rFonts w:eastAsia="Times New Roman" w:cs="ArialMT"/>
      <w:color w:val="5D6E7F"/>
      <w:sz w:val="24"/>
      <w:szCs w:val="24"/>
    </w:rPr>
  </w:style>
  <w:style w:type="paragraph" w:customStyle="1" w:styleId="TACbreakouttextwhite-reverse">
    <w:name w:val="TAC breakout text white-reverse"/>
    <w:basedOn w:val="Normal"/>
    <w:uiPriority w:val="99"/>
    <w:rsid w:val="00745947"/>
    <w:pPr>
      <w:suppressAutoHyphens/>
      <w:autoSpaceDE w:val="0"/>
      <w:autoSpaceDN w:val="0"/>
      <w:adjustRightInd w:val="0"/>
      <w:spacing w:before="113" w:after="227" w:line="300" w:lineRule="atLeast"/>
      <w:textAlignment w:val="center"/>
    </w:pPr>
    <w:rPr>
      <w:rFonts w:eastAsia="Times New Roman" w:cs="ArialMT"/>
      <w:color w:val="FFFFFF" w:themeColor="accent6"/>
      <w:sz w:val="24"/>
      <w:szCs w:val="24"/>
    </w:rPr>
  </w:style>
  <w:style w:type="paragraph" w:customStyle="1" w:styleId="TACTablesubhead">
    <w:name w:val="TAC Table sub head"/>
    <w:basedOn w:val="TACtabletext"/>
    <w:rsid w:val="002C0B36"/>
    <w:rPr>
      <w:b/>
      <w:color w:val="5D6E7F"/>
    </w:rPr>
  </w:style>
  <w:style w:type="paragraph" w:customStyle="1" w:styleId="TACCoverdate">
    <w:name w:val="TAC Cover date"/>
    <w:qFormat/>
    <w:rsid w:val="00351BC2"/>
    <w:pPr>
      <w:spacing w:after="0" w:line="360" w:lineRule="exact"/>
    </w:pPr>
    <w:rPr>
      <w:rFonts w:ascii="Arial" w:eastAsia="Times New Roman" w:hAnsi="Arial" w:cs="Times New Roman"/>
      <w:bCs/>
      <w:color w:val="5D6E7F"/>
      <w:sz w:val="32"/>
      <w:szCs w:val="44"/>
      <w:lang w:val="en-AU"/>
    </w:rPr>
  </w:style>
  <w:style w:type="paragraph" w:customStyle="1" w:styleId="TACBulletLevel1">
    <w:name w:val="TAC Bullet Level 1"/>
    <w:basedOn w:val="TACbody"/>
    <w:qFormat/>
    <w:rsid w:val="005459D7"/>
    <w:pPr>
      <w:numPr>
        <w:numId w:val="1"/>
      </w:numPr>
      <w:spacing w:after="40" w:line="240" w:lineRule="exact"/>
      <w:ind w:left="227" w:hanging="227"/>
    </w:pPr>
  </w:style>
  <w:style w:type="paragraph" w:customStyle="1" w:styleId="TACBulletLevel2">
    <w:name w:val="TAC Bullet Level 2"/>
    <w:basedOn w:val="TACbody"/>
    <w:qFormat/>
    <w:rsid w:val="008F3953"/>
    <w:pPr>
      <w:numPr>
        <w:numId w:val="2"/>
      </w:numPr>
      <w:spacing w:before="60" w:after="40"/>
      <w:ind w:left="454" w:hanging="227"/>
    </w:pPr>
    <w:rPr>
      <w:rFonts w:ascii="ArialMT" w:eastAsia="Times New Roman" w:hAnsi="ArialMT" w:cs="ArialMT"/>
      <w:color w:val="000000"/>
      <w:szCs w:val="18"/>
    </w:rPr>
  </w:style>
  <w:style w:type="paragraph" w:customStyle="1" w:styleId="TACBulletLevel1Lastline">
    <w:name w:val="TAC Bullet Level 1 Last line"/>
    <w:basedOn w:val="TACBulletLevel1"/>
    <w:qFormat/>
    <w:rsid w:val="00B43AC6"/>
    <w:pPr>
      <w:spacing w:after="160" w:line="220" w:lineRule="exact"/>
    </w:pPr>
  </w:style>
  <w:style w:type="paragraph" w:customStyle="1" w:styleId="TACBulletLevel2LastLine">
    <w:name w:val="TAC Bullet Level 2 Last Line"/>
    <w:basedOn w:val="TACBulletLevel2"/>
    <w:qFormat/>
    <w:rsid w:val="00B43AC6"/>
    <w:pPr>
      <w:spacing w:after="160"/>
    </w:pPr>
  </w:style>
  <w:style w:type="paragraph" w:customStyle="1" w:styleId="TACNumberedList">
    <w:name w:val="TAC Numbered List"/>
    <w:basedOn w:val="TACbody"/>
    <w:rsid w:val="009C7189"/>
    <w:pPr>
      <w:numPr>
        <w:numId w:val="3"/>
      </w:numPr>
      <w:ind w:left="340" w:hanging="340"/>
    </w:pPr>
  </w:style>
  <w:style w:type="paragraph" w:customStyle="1" w:styleId="ArialBody">
    <w:name w:val="Arial Body"/>
    <w:basedOn w:val="Normal"/>
    <w:uiPriority w:val="99"/>
    <w:rsid w:val="00732971"/>
    <w:pPr>
      <w:suppressAutoHyphens/>
      <w:autoSpaceDE w:val="0"/>
      <w:autoSpaceDN w:val="0"/>
      <w:adjustRightInd w:val="0"/>
      <w:spacing w:after="113" w:line="220" w:lineRule="atLeast"/>
      <w:textAlignment w:val="center"/>
    </w:pPr>
    <w:rPr>
      <w:rFonts w:ascii="ArialMT" w:hAnsi="ArialMT" w:cs="ArialMT"/>
      <w:color w:val="000000"/>
      <w:szCs w:val="18"/>
    </w:rPr>
  </w:style>
  <w:style w:type="paragraph" w:styleId="Header">
    <w:name w:val="header"/>
    <w:basedOn w:val="Normal"/>
    <w:link w:val="HeaderChar"/>
    <w:unhideWhenUsed/>
    <w:rsid w:val="007A13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A1350"/>
    <w:rPr>
      <w:rFonts w:ascii="Arial" w:hAnsi="Arial"/>
      <w:sz w:val="18"/>
    </w:rPr>
  </w:style>
  <w:style w:type="paragraph" w:styleId="Footer">
    <w:name w:val="footer"/>
    <w:basedOn w:val="Normal"/>
    <w:link w:val="FooterChar"/>
    <w:unhideWhenUsed/>
    <w:rsid w:val="007A13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7A1350"/>
    <w:rPr>
      <w:rFonts w:ascii="Arial" w:hAnsi="Arial"/>
      <w:sz w:val="18"/>
    </w:rPr>
  </w:style>
  <w:style w:type="paragraph" w:customStyle="1" w:styleId="BodyChar">
    <w:name w:val="Body Char"/>
    <w:basedOn w:val="Normal"/>
    <w:link w:val="BodyCharChar"/>
    <w:rsid w:val="007A1350"/>
    <w:pPr>
      <w:spacing w:after="180" w:line="240" w:lineRule="auto"/>
    </w:pPr>
    <w:rPr>
      <w:rFonts w:ascii="Franklin Gothic Book" w:eastAsia="Times New Roman" w:hAnsi="Franklin Gothic Book" w:cs="Times New Roman"/>
      <w:sz w:val="20"/>
      <w:szCs w:val="20"/>
      <w:lang w:val="en-AU"/>
    </w:rPr>
  </w:style>
  <w:style w:type="character" w:customStyle="1" w:styleId="BodyCharChar">
    <w:name w:val="Body Char Char"/>
    <w:link w:val="BodyChar"/>
    <w:rsid w:val="007A1350"/>
    <w:rPr>
      <w:rFonts w:ascii="Franklin Gothic Book" w:eastAsia="Times New Roman" w:hAnsi="Franklin Gothic Book" w:cs="Times New Roman"/>
      <w:sz w:val="20"/>
      <w:szCs w:val="20"/>
      <w:lang w:val="en-AU"/>
    </w:rPr>
  </w:style>
  <w:style w:type="character" w:styleId="PageNumber">
    <w:name w:val="page number"/>
    <w:rsid w:val="007A1350"/>
    <w:rPr>
      <w:rFonts w:ascii="FranklinGothic-Book" w:hAnsi="FranklinGothic-Book"/>
    </w:rPr>
  </w:style>
  <w:style w:type="paragraph" w:customStyle="1" w:styleId="TableBodyCharChar">
    <w:name w:val="Table Body Char Char"/>
    <w:basedOn w:val="Normal"/>
    <w:link w:val="TableBodyCharCharChar"/>
    <w:rsid w:val="007A1350"/>
    <w:pPr>
      <w:spacing w:before="40" w:after="20" w:line="240" w:lineRule="auto"/>
      <w:jc w:val="right"/>
    </w:pPr>
    <w:rPr>
      <w:rFonts w:eastAsia="Times New Roman" w:cs="Arial"/>
      <w:bCs/>
      <w:szCs w:val="24"/>
      <w:lang w:val="en-AU"/>
    </w:rPr>
  </w:style>
  <w:style w:type="character" w:customStyle="1" w:styleId="TableBodyCharCharChar">
    <w:name w:val="Table Body Char Char Char"/>
    <w:link w:val="TableBodyCharChar"/>
    <w:rsid w:val="007A1350"/>
    <w:rPr>
      <w:rFonts w:ascii="Arial" w:eastAsia="Times New Roman" w:hAnsi="Arial" w:cs="Arial"/>
      <w:bCs/>
      <w:sz w:val="18"/>
      <w:szCs w:val="24"/>
      <w:lang w:val="en-AU"/>
    </w:rPr>
  </w:style>
  <w:style w:type="paragraph" w:customStyle="1" w:styleId="TableHeader">
    <w:name w:val="Table Header"/>
    <w:basedOn w:val="TableBodyCharChar"/>
    <w:rsid w:val="007A1350"/>
    <w:rPr>
      <w:b/>
      <w:bCs w:val="0"/>
      <w:lang w:val="en-US"/>
    </w:rPr>
  </w:style>
  <w:style w:type="paragraph" w:styleId="Title">
    <w:name w:val="Title"/>
    <w:basedOn w:val="Normal"/>
    <w:link w:val="TitleChar"/>
    <w:qFormat/>
    <w:rsid w:val="007A1350"/>
    <w:pPr>
      <w:spacing w:after="80" w:line="240" w:lineRule="auto"/>
      <w:jc w:val="center"/>
    </w:pPr>
    <w:rPr>
      <w:rFonts w:ascii="Franklin Gothic Medium" w:eastAsia="Times New Roman" w:hAnsi="Franklin Gothic Medium" w:cs="Times New Roman"/>
      <w:b/>
      <w:sz w:val="32"/>
      <w:szCs w:val="20"/>
      <w:lang w:val="en-AU"/>
    </w:rPr>
  </w:style>
  <w:style w:type="character" w:customStyle="1" w:styleId="TitleChar">
    <w:name w:val="Title Char"/>
    <w:basedOn w:val="DefaultParagraphFont"/>
    <w:link w:val="Title"/>
    <w:rsid w:val="007A1350"/>
    <w:rPr>
      <w:rFonts w:ascii="Franklin Gothic Medium" w:eastAsia="Times New Roman" w:hAnsi="Franklin Gothic Medium" w:cs="Times New Roman"/>
      <w:b/>
      <w:sz w:val="32"/>
      <w:szCs w:val="20"/>
      <w:lang w:val="en-AU"/>
    </w:rPr>
  </w:style>
  <w:style w:type="character" w:styleId="CommentReference">
    <w:name w:val="annotation reference"/>
    <w:semiHidden/>
    <w:rsid w:val="007A135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7A1350"/>
    <w:pPr>
      <w:spacing w:after="80" w:line="240" w:lineRule="auto"/>
    </w:pPr>
    <w:rPr>
      <w:rFonts w:ascii="Franklin Gothic Medium" w:eastAsia="Times New Roman" w:hAnsi="Franklin Gothic Medium" w:cs="Times New Roman"/>
      <w:sz w:val="20"/>
      <w:szCs w:val="20"/>
      <w:lang w:val="en-AU"/>
    </w:rPr>
  </w:style>
  <w:style w:type="character" w:customStyle="1" w:styleId="CommentTextChar">
    <w:name w:val="Comment Text Char"/>
    <w:basedOn w:val="DefaultParagraphFont"/>
    <w:link w:val="CommentText"/>
    <w:semiHidden/>
    <w:rsid w:val="007A1350"/>
    <w:rPr>
      <w:rFonts w:ascii="Franklin Gothic Medium" w:eastAsia="Times New Roman" w:hAnsi="Franklin Gothic Medium" w:cs="Times New Roman"/>
      <w:sz w:val="20"/>
      <w:szCs w:val="20"/>
      <w:lang w:val="en-AU"/>
    </w:rPr>
  </w:style>
  <w:style w:type="paragraph" w:customStyle="1" w:styleId="xl26">
    <w:name w:val="xl26"/>
    <w:basedOn w:val="Normal"/>
    <w:rsid w:val="007A1350"/>
    <w:pPr>
      <w:pBdr>
        <w:top w:val="single" w:sz="4" w:space="0" w:color="B2B2B2"/>
        <w:left w:val="single" w:sz="4" w:space="0" w:color="B2B2B2"/>
        <w:bottom w:val="single" w:sz="4" w:space="0" w:color="FFFFFF"/>
        <w:right w:val="single" w:sz="4" w:space="0" w:color="FFFFFF"/>
      </w:pBdr>
      <w:shd w:val="clear" w:color="auto" w:fill="EAEAEA"/>
      <w:spacing w:before="100" w:beforeAutospacing="1" w:after="100" w:afterAutospacing="1" w:line="240" w:lineRule="auto"/>
      <w:jc w:val="center"/>
    </w:pPr>
    <w:rPr>
      <w:rFonts w:ascii="Arial Unicode MS" w:eastAsia="Arial Unicode MS" w:hAnsi="Arial Unicode MS" w:cs="Arial Unicode MS"/>
      <w:sz w:val="21"/>
      <w:szCs w:val="24"/>
      <w:lang w:val="en-AU"/>
    </w:rPr>
  </w:style>
  <w:style w:type="paragraph" w:customStyle="1" w:styleId="xl27">
    <w:name w:val="xl27"/>
    <w:basedOn w:val="Normal"/>
    <w:rsid w:val="007A1350"/>
    <w:pPr>
      <w:pBdr>
        <w:top w:val="single" w:sz="4" w:space="0" w:color="B2B2B2"/>
        <w:left w:val="single" w:sz="4" w:space="0" w:color="B2B2B2"/>
        <w:bottom w:val="single" w:sz="4" w:space="0" w:color="FFFFFF"/>
      </w:pBdr>
      <w:shd w:val="clear" w:color="auto" w:fill="EAEAEA"/>
      <w:spacing w:before="100" w:beforeAutospacing="1" w:after="100" w:afterAutospacing="1" w:line="240" w:lineRule="auto"/>
      <w:jc w:val="right"/>
    </w:pPr>
    <w:rPr>
      <w:rFonts w:ascii="Arial Unicode MS" w:eastAsia="Arial Unicode MS" w:hAnsi="Arial Unicode MS" w:cs="Arial Unicode MS"/>
      <w:sz w:val="21"/>
      <w:szCs w:val="24"/>
      <w:lang w:val="en-AU"/>
    </w:rPr>
  </w:style>
  <w:style w:type="paragraph" w:customStyle="1" w:styleId="xl24">
    <w:name w:val="xl24"/>
    <w:basedOn w:val="Normal"/>
    <w:rsid w:val="007A1350"/>
    <w:pPr>
      <w:pBdr>
        <w:top w:val="single" w:sz="4" w:space="0" w:color="B2B2B2"/>
        <w:left w:val="single" w:sz="4" w:space="0" w:color="B2B2B2"/>
        <w:bottom w:val="single" w:sz="4" w:space="0" w:color="FFFFFF"/>
      </w:pBdr>
      <w:shd w:val="clear" w:color="auto" w:fill="EAEAEA"/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1"/>
      <w:szCs w:val="24"/>
      <w:lang w:val="en-AU"/>
    </w:rPr>
  </w:style>
  <w:style w:type="paragraph" w:customStyle="1" w:styleId="xl25">
    <w:name w:val="xl25"/>
    <w:basedOn w:val="Normal"/>
    <w:rsid w:val="007A1350"/>
    <w:pPr>
      <w:pBdr>
        <w:top w:val="single" w:sz="4" w:space="0" w:color="B2B2B2"/>
        <w:bottom w:val="single" w:sz="4" w:space="0" w:color="FFFFFF"/>
        <w:right w:val="single" w:sz="4" w:space="0" w:color="FFFFFF"/>
      </w:pBdr>
      <w:shd w:val="clear" w:color="auto" w:fill="EAEAEA"/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1"/>
      <w:szCs w:val="24"/>
      <w:lang w:val="en-AU"/>
    </w:rPr>
  </w:style>
  <w:style w:type="paragraph" w:customStyle="1" w:styleId="xl28">
    <w:name w:val="xl28"/>
    <w:basedOn w:val="Normal"/>
    <w:rsid w:val="007A1350"/>
    <w:pPr>
      <w:pBdr>
        <w:top w:val="single" w:sz="4" w:space="0" w:color="B2B2B2"/>
        <w:left w:val="single" w:sz="4" w:space="0" w:color="B2B2B2"/>
        <w:bottom w:val="single" w:sz="4" w:space="0" w:color="FFFFFF"/>
        <w:right w:val="single" w:sz="4" w:space="0" w:color="FFFFFF"/>
      </w:pBdr>
      <w:shd w:val="clear" w:color="auto" w:fill="EAEAEA"/>
      <w:spacing w:before="100" w:beforeAutospacing="1" w:after="100" w:afterAutospacing="1" w:line="240" w:lineRule="auto"/>
      <w:jc w:val="center"/>
    </w:pPr>
    <w:rPr>
      <w:rFonts w:ascii="Franklin Gothic Medium" w:eastAsia="Arial Unicode MS" w:hAnsi="Franklin Gothic Medium" w:cs="Times New Roman"/>
      <w:b/>
      <w:bCs/>
      <w:i/>
      <w:iCs/>
      <w:sz w:val="21"/>
      <w:szCs w:val="24"/>
      <w:lang w:val="en-AU"/>
    </w:rPr>
  </w:style>
  <w:style w:type="paragraph" w:customStyle="1" w:styleId="xl29">
    <w:name w:val="xl29"/>
    <w:basedOn w:val="Normal"/>
    <w:rsid w:val="007A1350"/>
    <w:pPr>
      <w:pBdr>
        <w:top w:val="single" w:sz="4" w:space="0" w:color="B2B2B2"/>
        <w:left w:val="single" w:sz="4" w:space="0" w:color="B2B2B2"/>
        <w:bottom w:val="single" w:sz="4" w:space="0" w:color="FFFFFF"/>
      </w:pBdr>
      <w:shd w:val="clear" w:color="auto" w:fill="EAEAEA"/>
      <w:spacing w:before="100" w:beforeAutospacing="1" w:after="100" w:afterAutospacing="1" w:line="240" w:lineRule="auto"/>
    </w:pPr>
    <w:rPr>
      <w:rFonts w:ascii="Franklin Gothic Medium" w:eastAsia="Arial Unicode MS" w:hAnsi="Franklin Gothic Medium" w:cs="Times New Roman"/>
      <w:b/>
      <w:bCs/>
      <w:i/>
      <w:iCs/>
      <w:sz w:val="21"/>
      <w:szCs w:val="24"/>
      <w:lang w:val="en-AU"/>
    </w:rPr>
  </w:style>
  <w:style w:type="paragraph" w:customStyle="1" w:styleId="xl30">
    <w:name w:val="xl30"/>
    <w:basedOn w:val="Normal"/>
    <w:rsid w:val="007A1350"/>
    <w:pPr>
      <w:pBdr>
        <w:top w:val="single" w:sz="4" w:space="0" w:color="B2B2B2"/>
        <w:bottom w:val="single" w:sz="4" w:space="0" w:color="FFFFFF"/>
        <w:right w:val="single" w:sz="4" w:space="0" w:color="FFFFFF"/>
      </w:pBdr>
      <w:shd w:val="clear" w:color="auto" w:fill="EAEAEA"/>
      <w:spacing w:before="100" w:beforeAutospacing="1" w:after="100" w:afterAutospacing="1" w:line="240" w:lineRule="auto"/>
    </w:pPr>
    <w:rPr>
      <w:rFonts w:ascii="Franklin Gothic Medium" w:eastAsia="Arial Unicode MS" w:hAnsi="Franklin Gothic Medium" w:cs="Times New Roman"/>
      <w:b/>
      <w:bCs/>
      <w:i/>
      <w:iCs/>
      <w:sz w:val="21"/>
      <w:szCs w:val="24"/>
      <w:lang w:val="en-AU"/>
    </w:rPr>
  </w:style>
  <w:style w:type="paragraph" w:customStyle="1" w:styleId="xl22">
    <w:name w:val="xl22"/>
    <w:basedOn w:val="Normal"/>
    <w:rsid w:val="007A1350"/>
    <w:pPr>
      <w:pBdr>
        <w:left w:val="single" w:sz="4" w:space="0" w:color="auto"/>
        <w:right w:val="single" w:sz="4" w:space="0" w:color="auto"/>
      </w:pBdr>
      <w:shd w:val="clear" w:color="auto" w:fill="E3E3E3"/>
      <w:spacing w:before="100" w:beforeAutospacing="1" w:after="100" w:afterAutospacing="1" w:line="240" w:lineRule="auto"/>
      <w:jc w:val="center"/>
    </w:pPr>
    <w:rPr>
      <w:rFonts w:ascii="Franklin Gothic Medium" w:eastAsia="Arial Unicode MS" w:hAnsi="Franklin Gothic Medium" w:cs="Times New Roman"/>
      <w:sz w:val="21"/>
      <w:szCs w:val="24"/>
    </w:rPr>
  </w:style>
  <w:style w:type="paragraph" w:customStyle="1" w:styleId="xl23">
    <w:name w:val="xl23"/>
    <w:basedOn w:val="Normal"/>
    <w:rsid w:val="007A1350"/>
    <w:pPr>
      <w:spacing w:before="100" w:beforeAutospacing="1" w:after="100" w:afterAutospacing="1" w:line="240" w:lineRule="auto"/>
      <w:jc w:val="center"/>
    </w:pPr>
    <w:rPr>
      <w:rFonts w:ascii="Franklin Gothic Medium" w:eastAsia="Arial Unicode MS" w:hAnsi="Franklin Gothic Medium" w:cs="Times New Roman"/>
      <w:sz w:val="21"/>
      <w:szCs w:val="24"/>
    </w:rPr>
  </w:style>
  <w:style w:type="character" w:styleId="Hyperlink">
    <w:name w:val="Hyperlink"/>
    <w:uiPriority w:val="99"/>
    <w:rsid w:val="007A1350"/>
    <w:rPr>
      <w:color w:val="0000FF"/>
      <w:u w:val="single"/>
    </w:rPr>
  </w:style>
  <w:style w:type="character" w:styleId="FollowedHyperlink">
    <w:name w:val="FollowedHyperlink"/>
    <w:uiPriority w:val="99"/>
    <w:rsid w:val="007A1350"/>
    <w:rPr>
      <w:color w:val="800080"/>
      <w:u w:val="single"/>
    </w:rPr>
  </w:style>
  <w:style w:type="paragraph" w:customStyle="1" w:styleId="TableHead">
    <w:name w:val="Table Head"/>
    <w:basedOn w:val="BodyChar"/>
    <w:link w:val="TableHeadChar"/>
    <w:rsid w:val="007A1350"/>
    <w:rPr>
      <w:b/>
      <w:bCs/>
    </w:rPr>
  </w:style>
  <w:style w:type="character" w:customStyle="1" w:styleId="TableHeadChar">
    <w:name w:val="Table Head Char"/>
    <w:link w:val="TableHead"/>
    <w:rsid w:val="007A1350"/>
    <w:rPr>
      <w:rFonts w:ascii="Franklin Gothic Book" w:eastAsia="Times New Roman" w:hAnsi="Franklin Gothic Book" w:cs="Times New Roman"/>
      <w:b/>
      <w:bCs/>
      <w:sz w:val="20"/>
      <w:szCs w:val="20"/>
      <w:lang w:val="en-AU"/>
    </w:rPr>
  </w:style>
  <w:style w:type="paragraph" w:customStyle="1" w:styleId="StyleHeading2RotisSemiSerifBefore9pt">
    <w:name w:val="Style Heading 2 + RotisSemiSerif Before:  9 pt"/>
    <w:basedOn w:val="Heading2"/>
    <w:rsid w:val="007A1350"/>
    <w:pPr>
      <w:keepLines w:val="0"/>
      <w:spacing w:before="180" w:line="240" w:lineRule="auto"/>
    </w:pPr>
    <w:rPr>
      <w:bCs/>
      <w:caps w:val="0"/>
      <w:color w:val="auto"/>
      <w:sz w:val="24"/>
      <w:szCs w:val="20"/>
    </w:rPr>
  </w:style>
  <w:style w:type="paragraph" w:customStyle="1" w:styleId="StyleTableBodyBoldChar">
    <w:name w:val="Style Table Body + Bold Char"/>
    <w:basedOn w:val="TableBodyCharChar"/>
    <w:link w:val="StyleTableBodyBoldCharChar"/>
    <w:rsid w:val="007A1350"/>
    <w:rPr>
      <w:b/>
    </w:rPr>
  </w:style>
  <w:style w:type="character" w:customStyle="1" w:styleId="StyleTableBodyBoldCharChar">
    <w:name w:val="Style Table Body + Bold Char Char"/>
    <w:link w:val="StyleTableBodyBoldChar"/>
    <w:rsid w:val="007A1350"/>
    <w:rPr>
      <w:rFonts w:ascii="Arial" w:eastAsia="Times New Roman" w:hAnsi="Arial" w:cs="Arial"/>
      <w:b/>
      <w:bCs/>
      <w:sz w:val="18"/>
      <w:szCs w:val="24"/>
      <w:lang w:val="en-AU"/>
    </w:rPr>
  </w:style>
  <w:style w:type="paragraph" w:customStyle="1" w:styleId="Body">
    <w:name w:val="Body"/>
    <w:basedOn w:val="Normal"/>
    <w:rsid w:val="007A1350"/>
    <w:pPr>
      <w:spacing w:after="180" w:line="240" w:lineRule="auto"/>
    </w:pPr>
    <w:rPr>
      <w:rFonts w:ascii="Franklin Gothic Book" w:eastAsia="Times New Roman" w:hAnsi="Franklin Gothic Book" w:cs="Times New Roman"/>
      <w:sz w:val="21"/>
      <w:szCs w:val="24"/>
      <w:lang w:val="en-AU"/>
    </w:rPr>
  </w:style>
  <w:style w:type="paragraph" w:customStyle="1" w:styleId="TableBody">
    <w:name w:val="Table Body"/>
    <w:basedOn w:val="Normal"/>
    <w:rsid w:val="007A1350"/>
    <w:pPr>
      <w:spacing w:before="40" w:after="20" w:line="240" w:lineRule="auto"/>
      <w:jc w:val="right"/>
    </w:pPr>
    <w:rPr>
      <w:rFonts w:eastAsia="Times New Roman" w:cs="Arial"/>
      <w:bCs/>
      <w:szCs w:val="24"/>
      <w:lang w:val="en-AU"/>
    </w:rPr>
  </w:style>
  <w:style w:type="paragraph" w:customStyle="1" w:styleId="StyleTableBodyBold">
    <w:name w:val="Style Table Body + Bold"/>
    <w:basedOn w:val="TableBody"/>
    <w:rsid w:val="007A1350"/>
    <w:rPr>
      <w:b/>
    </w:rPr>
  </w:style>
  <w:style w:type="paragraph" w:customStyle="1" w:styleId="Indexhead">
    <w:name w:val="Index head"/>
    <w:link w:val="IndexheadChar"/>
    <w:rsid w:val="007A1350"/>
    <w:pPr>
      <w:tabs>
        <w:tab w:val="right" w:leader="underscore" w:pos="8280"/>
      </w:tabs>
      <w:spacing w:after="0" w:line="240" w:lineRule="auto"/>
    </w:pPr>
    <w:rPr>
      <w:rFonts w:ascii="Arial" w:eastAsia="Times New Roman" w:hAnsi="Arial" w:cs="Arial"/>
      <w:b/>
      <w:bCs/>
      <w:sz w:val="20"/>
      <w:szCs w:val="20"/>
      <w:lang w:val="en-AU"/>
    </w:rPr>
  </w:style>
  <w:style w:type="character" w:customStyle="1" w:styleId="IndexheadChar">
    <w:name w:val="Index head Char"/>
    <w:link w:val="Indexhead"/>
    <w:rsid w:val="007A1350"/>
    <w:rPr>
      <w:rFonts w:ascii="Arial" w:eastAsia="Times New Roman" w:hAnsi="Arial" w:cs="Arial"/>
      <w:b/>
      <w:bCs/>
      <w:sz w:val="20"/>
      <w:szCs w:val="20"/>
      <w:lang w:val="en-AU"/>
    </w:rPr>
  </w:style>
  <w:style w:type="paragraph" w:customStyle="1" w:styleId="Indextext">
    <w:name w:val="Index text"/>
    <w:basedOn w:val="BodyChar"/>
    <w:rsid w:val="007A1350"/>
    <w:pPr>
      <w:tabs>
        <w:tab w:val="right" w:leader="underscore" w:pos="8280"/>
      </w:tabs>
    </w:pPr>
    <w:rPr>
      <w:rFonts w:ascii="Arial" w:hAnsi="Arial"/>
    </w:rPr>
  </w:style>
  <w:style w:type="paragraph" w:styleId="BalloonText">
    <w:name w:val="Balloon Text"/>
    <w:basedOn w:val="Normal"/>
    <w:link w:val="BalloonTextChar"/>
    <w:semiHidden/>
    <w:rsid w:val="007A1350"/>
    <w:pPr>
      <w:spacing w:after="80" w:line="240" w:lineRule="auto"/>
    </w:pPr>
    <w:rPr>
      <w:rFonts w:ascii="Tahoma" w:eastAsia="Times New Roman" w:hAnsi="Tahoma" w:cs="Tahoma"/>
      <w:sz w:val="16"/>
      <w:szCs w:val="16"/>
      <w:lang w:val="en-AU"/>
    </w:rPr>
  </w:style>
  <w:style w:type="character" w:customStyle="1" w:styleId="BalloonTextChar">
    <w:name w:val="Balloon Text Char"/>
    <w:basedOn w:val="DefaultParagraphFont"/>
    <w:link w:val="BalloonText"/>
    <w:semiHidden/>
    <w:rsid w:val="007A1350"/>
    <w:rPr>
      <w:rFonts w:ascii="Tahoma" w:eastAsia="Times New Roman" w:hAnsi="Tahoma" w:cs="Tahoma"/>
      <w:sz w:val="16"/>
      <w:szCs w:val="16"/>
      <w:lang w:val="en-AU"/>
    </w:rPr>
  </w:style>
  <w:style w:type="paragraph" w:styleId="DocumentMap">
    <w:name w:val="Document Map"/>
    <w:basedOn w:val="Normal"/>
    <w:link w:val="DocumentMapChar"/>
    <w:semiHidden/>
    <w:rsid w:val="007A1350"/>
    <w:pPr>
      <w:shd w:val="clear" w:color="auto" w:fill="000080"/>
      <w:spacing w:after="80" w:line="240" w:lineRule="auto"/>
    </w:pPr>
    <w:rPr>
      <w:rFonts w:ascii="Tahoma" w:eastAsia="Times New Roman" w:hAnsi="Tahoma" w:cs="Tahoma"/>
      <w:sz w:val="21"/>
      <w:szCs w:val="24"/>
      <w:lang w:val="en-AU"/>
    </w:rPr>
  </w:style>
  <w:style w:type="character" w:customStyle="1" w:styleId="DocumentMapChar">
    <w:name w:val="Document Map Char"/>
    <w:basedOn w:val="DefaultParagraphFont"/>
    <w:link w:val="DocumentMap"/>
    <w:semiHidden/>
    <w:rsid w:val="007A1350"/>
    <w:rPr>
      <w:rFonts w:ascii="Tahoma" w:eastAsia="Times New Roman" w:hAnsi="Tahoma" w:cs="Tahoma"/>
      <w:sz w:val="21"/>
      <w:szCs w:val="24"/>
      <w:shd w:val="clear" w:color="auto" w:fill="000080"/>
      <w:lang w:val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7A1350"/>
    <w:pPr>
      <w:spacing w:before="480" w:after="0" w:line="276" w:lineRule="auto"/>
      <w:outlineLvl w:val="9"/>
    </w:pPr>
    <w:rPr>
      <w:rFonts w:ascii="Cambria" w:eastAsia="MS Gothic" w:hAnsi="Cambria"/>
      <w:color w:val="365F91"/>
      <w:sz w:val="28"/>
      <w:szCs w:val="28"/>
      <w:lang w:val="en-US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A13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A1350"/>
    <w:rPr>
      <w:rFonts w:ascii="Franklin Gothic Medium" w:eastAsia="Times New Roman" w:hAnsi="Franklin Gothic Medium" w:cs="Times New Roman"/>
      <w:b/>
      <w:bCs/>
      <w:sz w:val="20"/>
      <w:szCs w:val="20"/>
      <w:lang w:val="en-AU"/>
    </w:rPr>
  </w:style>
  <w:style w:type="paragraph" w:styleId="Revision">
    <w:name w:val="Revision"/>
    <w:hidden/>
    <w:uiPriority w:val="99"/>
    <w:semiHidden/>
    <w:rsid w:val="007A1350"/>
    <w:pPr>
      <w:spacing w:after="0" w:line="240" w:lineRule="auto"/>
    </w:pPr>
    <w:rPr>
      <w:rFonts w:ascii="Franklin Gothic Medium" w:eastAsia="Times New Roman" w:hAnsi="Franklin Gothic Medium" w:cs="Times New Roman"/>
      <w:sz w:val="21"/>
      <w:szCs w:val="24"/>
      <w:lang w:val="en-AU"/>
    </w:rPr>
  </w:style>
  <w:style w:type="character" w:styleId="SubtleEmphasis">
    <w:name w:val="Subtle Emphasis"/>
    <w:uiPriority w:val="19"/>
    <w:qFormat/>
    <w:rsid w:val="007A1350"/>
    <w:rPr>
      <w:i/>
      <w:iCs/>
      <w:color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1350"/>
    <w:pPr>
      <w:pBdr>
        <w:top w:val="single" w:sz="4" w:space="10" w:color="5B9BD5"/>
        <w:bottom w:val="single" w:sz="4" w:space="10" w:color="5B9BD5"/>
      </w:pBdr>
      <w:spacing w:before="360" w:after="360" w:line="240" w:lineRule="auto"/>
      <w:ind w:left="864" w:right="864"/>
      <w:jc w:val="center"/>
    </w:pPr>
    <w:rPr>
      <w:rFonts w:ascii="Franklin Gothic Medium" w:eastAsia="Times New Roman" w:hAnsi="Franklin Gothic Medium" w:cs="Times New Roman"/>
      <w:i/>
      <w:iCs/>
      <w:color w:val="5B9BD5"/>
      <w:sz w:val="21"/>
      <w:szCs w:val="24"/>
      <w:lang w:val="en-AU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1350"/>
    <w:rPr>
      <w:rFonts w:ascii="Franklin Gothic Medium" w:eastAsia="Times New Roman" w:hAnsi="Franklin Gothic Medium" w:cs="Times New Roman"/>
      <w:i/>
      <w:iCs/>
      <w:color w:val="5B9BD5"/>
      <w:sz w:val="21"/>
      <w:szCs w:val="24"/>
      <w:lang w:val="en-AU"/>
    </w:rPr>
  </w:style>
  <w:style w:type="character" w:styleId="IntenseEmphasis">
    <w:name w:val="Intense Emphasis"/>
    <w:uiPriority w:val="21"/>
    <w:qFormat/>
    <w:rsid w:val="007A1350"/>
    <w:rPr>
      <w:i/>
      <w:iCs/>
      <w:color w:val="5B9BD5"/>
    </w:rPr>
  </w:style>
  <w:style w:type="character" w:styleId="IntenseReference">
    <w:name w:val="Intense Reference"/>
    <w:uiPriority w:val="32"/>
    <w:qFormat/>
    <w:rsid w:val="007A1350"/>
    <w:rPr>
      <w:b/>
      <w:bCs/>
      <w:smallCaps/>
      <w:color w:val="5B9BD5"/>
      <w:spacing w:val="5"/>
    </w:rPr>
  </w:style>
  <w:style w:type="character" w:styleId="SubtleReference">
    <w:name w:val="Subtle Reference"/>
    <w:uiPriority w:val="31"/>
    <w:qFormat/>
    <w:rsid w:val="007A1350"/>
    <w:rPr>
      <w:smallCaps/>
      <w:color w:val="5A5A5A"/>
    </w:rPr>
  </w:style>
  <w:style w:type="character" w:styleId="BookTitle">
    <w:name w:val="Book Title"/>
    <w:uiPriority w:val="33"/>
    <w:qFormat/>
    <w:rsid w:val="007A1350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7A1350"/>
    <w:pPr>
      <w:spacing w:after="80" w:line="240" w:lineRule="auto"/>
      <w:ind w:left="720"/>
    </w:pPr>
    <w:rPr>
      <w:rFonts w:ascii="Franklin Gothic Medium" w:eastAsia="Times New Roman" w:hAnsi="Franklin Gothic Medium" w:cs="Times New Roman"/>
      <w:sz w:val="21"/>
      <w:szCs w:val="24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6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4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8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9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1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5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6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1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6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ntTable" Target="fontTable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S:\public\templates\Word\TAC%20Generic%20Publication%20-%20with%20cover%20and%20table%20of%20contents%20template.dotx" TargetMode="External"/></Relationships>
</file>

<file path=word/theme/theme1.xml><?xml version="1.0" encoding="utf-8"?>
<a:theme xmlns:a="http://schemas.openxmlformats.org/drawingml/2006/main" name="Office Theme">
  <a:themeElements>
    <a:clrScheme name="TAC Custom 1">
      <a:dk1>
        <a:srgbClr val="5D6E7F"/>
      </a:dk1>
      <a:lt1>
        <a:srgbClr val="ABADB0"/>
      </a:lt1>
      <a:dk2>
        <a:srgbClr val="008FDB"/>
      </a:dk2>
      <a:lt2>
        <a:srgbClr val="E8EBF0"/>
      </a:lt2>
      <a:accent1>
        <a:srgbClr val="008FDB"/>
      </a:accent1>
      <a:accent2>
        <a:srgbClr val="5D6E7F"/>
      </a:accent2>
      <a:accent3>
        <a:srgbClr val="A5A5A5"/>
      </a:accent3>
      <a:accent4>
        <a:srgbClr val="ABADB0"/>
      </a:accent4>
      <a:accent5>
        <a:srgbClr val="D6DCE4"/>
      </a:accent5>
      <a:accent6>
        <a:srgbClr val="FFFFFF"/>
      </a:accent6>
      <a:hlink>
        <a:srgbClr val="5B9BD5"/>
      </a:hlink>
      <a:folHlink>
        <a:srgbClr val="5D6E7F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��< ? x m l   v e r s i o n = " 1 . 0 "   e n c o d i n g = " u t f - 1 6 " ? > < K a p i s h F i l e n a m e T o U r i M a p p i n g s   x m l n s : x s i = " h t t p : / / w w w . w 3 . o r g / 2 0 0 1 / X M L S c h e m a - i n s t a n c e "   x m l n s : x s d = " h t t p : / / w w w . w 3 . o r g / 2 0 0 1 / X M L S c h e m a " / > 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89E433D2FD2B4BBE9D96C4B03E3A76" ma:contentTypeVersion="13" ma:contentTypeDescription="Create a new document." ma:contentTypeScope="" ma:versionID="d4f131bc30dc62fea61ad554c8ee0299">
  <xsd:schema xmlns:xsd="http://www.w3.org/2001/XMLSchema" xmlns:xs="http://www.w3.org/2001/XMLSchema" xmlns:p="http://schemas.microsoft.com/office/2006/metadata/properties" xmlns:ns3="1513d535-b506-4e0b-babe-46ccf93326f1" xmlns:ns4="6e321c74-854c-4982-9972-87057354bd02" targetNamespace="http://schemas.microsoft.com/office/2006/metadata/properties" ma:root="true" ma:fieldsID="6bf798c95b506ec709a2d33fd0001db0" ns3:_="" ns4:_="">
    <xsd:import namespace="1513d535-b506-4e0b-babe-46ccf93326f1"/>
    <xsd:import namespace="6e321c74-854c-4982-9972-87057354bd02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bjectDetectorVersions" minOccurs="0"/>
                <xsd:element ref="ns4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13d535-b506-4e0b-babe-46ccf93326f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321c74-854c-4982-9972-87057354bd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e321c74-854c-4982-9972-87057354bd02" xsi:nil="true"/>
  </documentManagement>
</p:properties>
</file>

<file path=customXml/itemProps1.xml><?xml version="1.0" encoding="utf-8"?>
<ds:datastoreItem xmlns:ds="http://schemas.openxmlformats.org/officeDocument/2006/customXml" ds:itemID="{EBC701EE-3973-43FB-995C-2B8566DEB3C7}">
  <ds:schemaRefs>
    <ds:schemaRef ds:uri="http://www.w3.org/2001/XMLSchema"/>
  </ds:schemaRefs>
</ds:datastoreItem>
</file>

<file path=customXml/itemProps2.xml><?xml version="1.0" encoding="utf-8"?>
<ds:datastoreItem xmlns:ds="http://schemas.openxmlformats.org/officeDocument/2006/customXml" ds:itemID="{C231200C-E879-4269-9BAB-DAEAF5F5912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F1DB2C3-EE47-4974-9D00-8EF0BE7868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13d535-b506-4e0b-babe-46ccf93326f1"/>
    <ds:schemaRef ds:uri="6e321c74-854c-4982-9972-87057354bd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3B20C23-F468-4AD8-A0AB-F51DAD9058E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05C7EA8E-1C4F-48B8-94AF-B6442BD1184E}">
  <ds:schemaRefs>
    <ds:schemaRef ds:uri="http://schemas.microsoft.com/office/2006/metadata/properties"/>
    <ds:schemaRef ds:uri="http://schemas.microsoft.com/office/infopath/2007/PartnerControls"/>
    <ds:schemaRef ds:uri="6e321c74-854c-4982-9972-87057354bd0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TAC Generic Publication - with cover and table of contents template</Template>
  <TotalTime>1</TotalTime>
  <Pages>1</Pages>
  <Words>1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TAC Generic Publication template</vt:lpstr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TAC Generic Publication template</dc:title>
  <dc:subject>TAC Generic Publication template</dc:subject>
  <dc:creator>Ellison Bloomfield</dc:creator>
  <cp:keywords>TAC Generic Publication template</cp:keywords>
  <dc:description/>
  <cp:lastModifiedBy>Manish Ranabhat</cp:lastModifiedBy>
  <cp:revision>2</cp:revision>
  <cp:lastPrinted>2023-10-26T02:31:00Z</cp:lastPrinted>
  <dcterms:created xsi:type="dcterms:W3CDTF">2024-09-07T02:54:00Z</dcterms:created>
  <dcterms:modified xsi:type="dcterms:W3CDTF">2024-09-07T02:54:00Z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0x010100F989E433D2FD2B4BBE9D96C4B03E3A76</vt:lpwstr>
  </property>
  <property fmtid="{D5CDD505-2E9C-101B-9397-08002B2CF9AE}" pid="3" name="GrammarlyDocumentId">
    <vt:lpwstr>dbad8698f777d59def06e4cf930e2e60a9438c71a09626fde460ede1c431a952</vt:lpwstr>
  </property>
</Properties>
</file>